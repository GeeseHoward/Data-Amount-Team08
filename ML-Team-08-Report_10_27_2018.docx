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F8428" w14:textId="0ED12AF2" w:rsidR="00E64DB7" w:rsidRPr="00A62B50" w:rsidRDefault="00F26F0D" w:rsidP="00E64DB7">
      <w:pPr>
        <w:pStyle w:val="Titledocument"/>
        <w:rPr>
          <w14:ligatures w14:val="standard"/>
        </w:rPr>
      </w:pPr>
      <w:r>
        <w:rPr>
          <w14:ligatures w14:val="standard"/>
        </w:rPr>
        <w:t xml:space="preserve">Impact </w:t>
      </w:r>
      <w:proofErr w:type="gramStart"/>
      <w:r>
        <w:rPr>
          <w14:ligatures w14:val="standard"/>
        </w:rPr>
        <w:t>Of</w:t>
      </w:r>
      <w:proofErr w:type="gramEnd"/>
      <w:r>
        <w:rPr>
          <w14:ligatures w14:val="standard"/>
        </w:rPr>
        <w:t xml:space="preserve"> Training Data On The Performance Of Linear Regression And Logistic Regression</w:t>
      </w:r>
    </w:p>
    <w:p w14:paraId="6ECDFF3E" w14:textId="3C21AAFD" w:rsidR="00742185" w:rsidRPr="00A62B50" w:rsidRDefault="00742185" w:rsidP="00742185">
      <w:pPr>
        <w:pStyle w:val="Subtitle"/>
        <w:rPr>
          <w:rFonts w:cs="Linux Biolinum"/>
          <w:vertAlign w:val="superscript"/>
          <w14:ligatures w14:val="standard"/>
        </w:rPr>
      </w:pPr>
    </w:p>
    <w:tbl>
      <w:tblPr>
        <w:tblW w:w="10296" w:type="dxa"/>
        <w:tblLayout w:type="fixed"/>
        <w:tblLook w:val="0000" w:firstRow="0" w:lastRow="0" w:firstColumn="0" w:lastColumn="0" w:noHBand="0" w:noVBand="0"/>
      </w:tblPr>
      <w:tblGrid>
        <w:gridCol w:w="1720"/>
        <w:gridCol w:w="1712"/>
        <w:gridCol w:w="3432"/>
        <w:gridCol w:w="3432"/>
      </w:tblGrid>
      <w:tr w:rsidR="00DA041E" w:rsidRPr="00A62B50" w14:paraId="106F86F9" w14:textId="77777777" w:rsidTr="00181A37">
        <w:tc>
          <w:tcPr>
            <w:tcW w:w="3432" w:type="dxa"/>
            <w:gridSpan w:val="2"/>
          </w:tcPr>
          <w:p w14:paraId="6FC5F285" w14:textId="7B1E76A4" w:rsidR="00DA041E" w:rsidRPr="00A62B50" w:rsidRDefault="00F26F0D" w:rsidP="005C612F">
            <w:pPr>
              <w:pStyle w:val="Authors"/>
              <w:jc w:val="center"/>
              <w:rPr>
                <w14:ligatures w14:val="standard"/>
              </w:rPr>
            </w:pPr>
            <w:r>
              <w:rPr>
                <w:rStyle w:val="FirstName"/>
                <w:rFonts w:ascii="Linux Libertine" w:hAnsi="Linux Libertine" w:cs="Linux Libertine"/>
                <w14:ligatures w14:val="standard"/>
              </w:rPr>
              <w:t>Saad Tariq</w:t>
            </w:r>
            <w:r w:rsidR="00DA041E" w:rsidRPr="00A62B50">
              <w:rPr>
                <w14:ligatures w14:val="standard"/>
              </w:rPr>
              <w:br/>
            </w:r>
            <w:r>
              <w:rPr>
                <w:rStyle w:val="OrgDiv"/>
                <w:rFonts w:ascii="Linux Libertine" w:hAnsi="Linux Libertine" w:cs="Linux Libertine"/>
                <w:color w:val="auto"/>
                <w:sz w:val="20"/>
                <w:szCs w:val="18"/>
                <w14:ligatures w14:val="standard"/>
              </w:rPr>
              <w:t>Trinity College Dublin</w:t>
            </w:r>
            <w:r w:rsidR="00DA041E" w:rsidRPr="00A62B50">
              <w:rPr>
                <w14:ligatures w14:val="standard"/>
              </w:rPr>
              <w:br/>
            </w:r>
            <w:r>
              <w:rPr>
                <w:rStyle w:val="Country"/>
                <w:rFonts w:ascii="Linux Libertine" w:hAnsi="Linux Libertine" w:cs="Linux Libertine"/>
                <w:sz w:val="20"/>
                <w14:ligatures w14:val="standard"/>
              </w:rPr>
              <w:t>Ireland</w:t>
            </w:r>
            <w:r w:rsidR="00DA041E" w:rsidRPr="00A62B50">
              <w:rPr>
                <w14:ligatures w14:val="standard"/>
              </w:rPr>
              <w:br/>
            </w:r>
            <w:r>
              <w:rPr>
                <w:rStyle w:val="Email"/>
                <w:rFonts w:ascii="Linux Libertine" w:eastAsia="PMingLiU" w:hAnsi="Linux Libertine" w:cs="Linux Libertine"/>
                <w:color w:val="auto"/>
                <w:sz w:val="20"/>
                <w14:ligatures w14:val="standard"/>
              </w:rPr>
              <w:t>maliksa@tcd.ie</w:t>
            </w:r>
          </w:p>
        </w:tc>
        <w:tc>
          <w:tcPr>
            <w:tcW w:w="3432" w:type="dxa"/>
          </w:tcPr>
          <w:p w14:paraId="17F5C20B" w14:textId="5B9555C6" w:rsidR="00DA041E" w:rsidRPr="00A62B50" w:rsidRDefault="00F26F0D" w:rsidP="005C612F">
            <w:pPr>
              <w:pStyle w:val="Authors"/>
              <w:jc w:val="center"/>
              <w:rPr>
                <w14:ligatures w14:val="standard"/>
              </w:rPr>
            </w:pPr>
            <w:proofErr w:type="spellStart"/>
            <w:r>
              <w:rPr>
                <w:rStyle w:val="FirstName"/>
                <w:rFonts w:ascii="Linux Libertine" w:hAnsi="Linux Libertine" w:cs="Linux Libertine"/>
                <w14:ligatures w14:val="standard"/>
              </w:rPr>
              <w:t>Yifei</w:t>
            </w:r>
            <w:proofErr w:type="spellEnd"/>
            <w:r w:rsidR="00DA041E" w:rsidRPr="00A62B50">
              <w:rPr>
                <w14:ligatures w14:val="standard"/>
              </w:rPr>
              <w:br/>
            </w:r>
            <w:r>
              <w:rPr>
                <w:rStyle w:val="OrgDiv"/>
                <w:rFonts w:ascii="Linux Libertine" w:hAnsi="Linux Libertine" w:cs="Linux Libertine"/>
                <w:color w:val="auto"/>
                <w:sz w:val="20"/>
                <w:szCs w:val="18"/>
                <w14:ligatures w14:val="standard"/>
              </w:rPr>
              <w:t>Trinity College Dublin</w:t>
            </w:r>
            <w:r w:rsidR="00DA041E" w:rsidRPr="00A62B50">
              <w:rPr>
                <w14:ligatures w14:val="standard"/>
              </w:rPr>
              <w:br/>
            </w:r>
            <w:r>
              <w:rPr>
                <w:rStyle w:val="Country"/>
                <w:rFonts w:ascii="Linux Libertine" w:hAnsi="Linux Libertine" w:cs="Linux Libertine"/>
                <w:sz w:val="20"/>
                <w14:ligatures w14:val="standard"/>
              </w:rPr>
              <w:t>Ireland</w:t>
            </w:r>
            <w:r w:rsidR="00DA041E" w:rsidRPr="00A62B50">
              <w:rPr>
                <w14:ligatures w14:val="standard"/>
              </w:rPr>
              <w:br/>
            </w:r>
            <w:r w:rsidRPr="00F26F0D">
              <w:rPr>
                <w:rStyle w:val="Email"/>
                <w:rFonts w:ascii="Linux Libertine" w:eastAsia="PMingLiU" w:hAnsi="Linux Libertine" w:cs="Linux Libertine"/>
                <w:color w:val="auto"/>
                <w:sz w:val="20"/>
                <w14:ligatures w14:val="standard"/>
              </w:rPr>
              <w:t>fangy@tcd.ie</w:t>
            </w:r>
          </w:p>
        </w:tc>
        <w:tc>
          <w:tcPr>
            <w:tcW w:w="3432" w:type="dxa"/>
          </w:tcPr>
          <w:p w14:paraId="4A21DEDC" w14:textId="5E2A306A" w:rsidR="00DA041E" w:rsidRPr="00A62B50" w:rsidRDefault="00F26F0D" w:rsidP="005C612F">
            <w:pPr>
              <w:pStyle w:val="Authors"/>
              <w:jc w:val="center"/>
              <w:rPr>
                <w14:ligatures w14:val="standard"/>
              </w:rPr>
            </w:pPr>
            <w:proofErr w:type="spellStart"/>
            <w:r>
              <w:rPr>
                <w:rStyle w:val="FirstName"/>
                <w:rFonts w:ascii="Linux Libertine" w:hAnsi="Linux Libertine" w:cs="Linux Libertine"/>
                <w14:ligatures w14:val="standard"/>
              </w:rPr>
              <w:t>Shuqi</w:t>
            </w:r>
            <w:proofErr w:type="spellEnd"/>
            <w:r>
              <w:rPr>
                <w:rStyle w:val="FirstName"/>
                <w:rFonts w:ascii="Linux Libertine" w:hAnsi="Linux Libertine" w:cs="Linux Libertine"/>
                <w14:ligatures w14:val="standard"/>
              </w:rPr>
              <w:t xml:space="preserve"> Wu</w:t>
            </w:r>
            <w:r w:rsidR="00DA041E" w:rsidRPr="00A62B50">
              <w:rPr>
                <w14:ligatures w14:val="standard"/>
              </w:rPr>
              <w:br/>
            </w:r>
            <w:r>
              <w:rPr>
                <w:rStyle w:val="OrgDiv"/>
                <w:rFonts w:ascii="Linux Libertine" w:hAnsi="Linux Libertine" w:cs="Linux Libertine"/>
                <w:color w:val="auto"/>
                <w:sz w:val="20"/>
                <w:szCs w:val="18"/>
                <w14:ligatures w14:val="standard"/>
              </w:rPr>
              <w:t>Trinity College Dublin</w:t>
            </w:r>
            <w:r w:rsidR="00DA041E" w:rsidRPr="00A62B50">
              <w:rPr>
                <w14:ligatures w14:val="standard"/>
              </w:rPr>
              <w:br/>
            </w:r>
            <w:r>
              <w:rPr>
                <w:rStyle w:val="Country"/>
                <w:rFonts w:ascii="Linux Libertine" w:hAnsi="Linux Libertine" w:cs="Linux Libertine"/>
                <w:sz w:val="20"/>
                <w14:ligatures w14:val="standard"/>
              </w:rPr>
              <w:t>Ireland</w:t>
            </w:r>
            <w:r w:rsidR="00DA041E" w:rsidRPr="00A62B50">
              <w:rPr>
                <w14:ligatures w14:val="standard"/>
              </w:rPr>
              <w:br/>
            </w:r>
            <w:r w:rsidRPr="00F26F0D">
              <w:rPr>
                <w:rStyle w:val="Email"/>
                <w:rFonts w:ascii="Linux Libertine" w:eastAsia="PMingLiU" w:hAnsi="Linux Libertine" w:cs="Linux Libertine"/>
                <w:color w:val="auto"/>
                <w:sz w:val="20"/>
                <w14:ligatures w14:val="standard"/>
              </w:rPr>
              <w:t>wush@tcd.ie</w:t>
            </w:r>
          </w:p>
        </w:tc>
      </w:tr>
      <w:tr w:rsidR="00181A37" w:rsidRPr="00A62B50" w14:paraId="3593BB66" w14:textId="77777777" w:rsidTr="00181A37">
        <w:trPr>
          <w:gridAfter w:val="3"/>
          <w:wAfter w:w="8576" w:type="dxa"/>
        </w:trPr>
        <w:tc>
          <w:tcPr>
            <w:tcW w:w="1720" w:type="dxa"/>
          </w:tcPr>
          <w:p w14:paraId="62A6D705" w14:textId="77777777" w:rsidR="00181A37" w:rsidRPr="00A62B50" w:rsidRDefault="00181A37" w:rsidP="00DA041E">
            <w:pPr>
              <w:pStyle w:val="Authors"/>
              <w:spacing w:after="100"/>
              <w:jc w:val="center"/>
              <w:rPr>
                <w14:ligatures w14:val="standard"/>
              </w:rPr>
            </w:pPr>
          </w:p>
        </w:tc>
      </w:tr>
    </w:tbl>
    <w:p w14:paraId="7C5503BA" w14:textId="77777777" w:rsidR="00DA041E" w:rsidRPr="00A62B50" w:rsidRDefault="00DA041E" w:rsidP="00E64DB7">
      <w:pPr>
        <w:pStyle w:val="AbsHead"/>
        <w:rPr>
          <w:bCs/>
          <w:lang w:val="en-GB" w:eastAsia="ja-JP"/>
          <w14:ligatures w14:val="standard"/>
        </w:rPr>
        <w:sectPr w:rsidR="00DA041E" w:rsidRPr="00A62B50" w:rsidSect="00DA041E">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70A8E446" w14:textId="0D71D640" w:rsidR="005C62DE" w:rsidRPr="00A62B50" w:rsidRDefault="00ED6498" w:rsidP="005C62DE">
      <w:pPr>
        <w:pStyle w:val="Heading1"/>
      </w:pPr>
      <w:r>
        <w:t>Introduction</w:t>
      </w:r>
    </w:p>
    <w:p w14:paraId="68233F6F" w14:textId="77777777" w:rsidR="00F26F0D" w:rsidRDefault="00F26F0D" w:rsidP="00F26F0D">
      <w:r>
        <w:t xml:space="preserve">Adequate amount of training and testing data is crucial to the performance of a machine learning algorithm. Training data allows to tune our model’s parameters as best as possible, whereas with testing data we measure and judge exactly how well our trained model performs under new data. </w:t>
      </w:r>
    </w:p>
    <w:p w14:paraId="2B4560F7" w14:textId="02D47559" w:rsidR="00F26F0D" w:rsidRDefault="00F26F0D" w:rsidP="00F26F0D">
      <w:pPr>
        <w:ind w:firstLine="274"/>
      </w:pPr>
      <w:r>
        <w:t xml:space="preserve">In this paper, we </w:t>
      </w:r>
      <w:r w:rsidR="004F0DCB">
        <w:t>investigate</w:t>
      </w:r>
      <w:r>
        <w:t xml:space="preserve"> the performance of machine learning algorithms as the training data increases. Our goal is to measure the impact that the size of training data has on the various metrics associated with the performance of a machine learning algorithm.</w:t>
      </w:r>
    </w:p>
    <w:p w14:paraId="5EC4457C" w14:textId="5CF323C5" w:rsidR="00040AE8" w:rsidRPr="00A62B50" w:rsidRDefault="00040AE8" w:rsidP="00695773">
      <w:pPr>
        <w:ind w:firstLine="0"/>
      </w:pPr>
    </w:p>
    <w:p w14:paraId="2AAA8EE0" w14:textId="5E3559AC" w:rsidR="0051798B" w:rsidRDefault="00FA50AE" w:rsidP="00AE5006">
      <w:pPr>
        <w:pStyle w:val="Heading1"/>
      </w:pPr>
      <w:r>
        <w:t>RELATED WORK</w:t>
      </w:r>
    </w:p>
    <w:p w14:paraId="3FBE0C40" w14:textId="0E793C7E" w:rsidR="00FA50AE" w:rsidRPr="00FA50AE" w:rsidRDefault="00FA50AE" w:rsidP="00FA50AE">
      <w:r>
        <w:t>Brian et</w:t>
      </w:r>
      <w:r w:rsidR="00652A2B">
        <w:t xml:space="preserve"> al.</w:t>
      </w:r>
      <w:r>
        <w:t xml:space="preserve"> conducted a similar research, where they investigated the effect of increasing data size on bias-variance tradeoff for classification algorithms. The paper found that increasing data set sizes leads to decrease in variance (which leads to overfitting) and has negligible impact on bias. </w:t>
      </w:r>
      <w:proofErr w:type="spellStart"/>
      <w:r>
        <w:t>Galdi</w:t>
      </w:r>
      <w:proofErr w:type="spellEnd"/>
      <w:r>
        <w:t xml:space="preserve"> et al</w:t>
      </w:r>
      <w:r w:rsidR="00652A2B">
        <w:t>.</w:t>
      </w:r>
      <w:r>
        <w:t xml:space="preserve"> reviewed and contrasted the different metrics used to evaluate machine</w:t>
      </w:r>
      <w:r w:rsidR="00E97AD4">
        <w:t xml:space="preserve"> learning </w:t>
      </w:r>
      <w:proofErr w:type="gramStart"/>
      <w:r w:rsidR="00E97AD4">
        <w:t>algorithms</w:t>
      </w:r>
      <w:r w:rsidR="008A0C6B">
        <w:t>,</w:t>
      </w:r>
      <w:r>
        <w:t xml:space="preserve"> and</w:t>
      </w:r>
      <w:proofErr w:type="gramEnd"/>
      <w:r>
        <w:t xml:space="preserve"> noted a positive correlation between training data and predictive accuracy of the model.</w:t>
      </w:r>
    </w:p>
    <w:p w14:paraId="73E76777" w14:textId="526AC3AF" w:rsidR="00040AE8" w:rsidRDefault="00FA50AE" w:rsidP="00AE5006">
      <w:pPr>
        <w:pStyle w:val="Heading1"/>
      </w:pPr>
      <w:r>
        <w:t>methodology</w:t>
      </w:r>
    </w:p>
    <w:p w14:paraId="4FAE4990" w14:textId="13A69B66" w:rsidR="00FA50AE" w:rsidRPr="00FA50AE" w:rsidRDefault="00FA50AE" w:rsidP="00FA50AE">
      <w:pPr>
        <w:rPr>
          <w:b/>
        </w:rPr>
      </w:pPr>
      <w:r>
        <w:rPr>
          <w:b/>
        </w:rPr>
        <w:t>3.1</w:t>
      </w:r>
      <w:r w:rsidRPr="00FA50AE">
        <w:rPr>
          <w:b/>
        </w:rPr>
        <w:t>. Finalizing algorithms that we need to analyze.</w:t>
      </w:r>
    </w:p>
    <w:p w14:paraId="6C48FB3E" w14:textId="77777777" w:rsidR="00FA50AE" w:rsidRDefault="00FA50AE" w:rsidP="00FA50AE">
      <w:r>
        <w:tab/>
        <w:t xml:space="preserve">Be began by choosing which algorithms we wanted to test to answer our question. Two important categories of Machine Learning problems are the regression problems and the classification problems. For our experiment, we decided to analyze one algorithm for each of those problems, namely Linear Regression and Logistic Regression.  </w:t>
      </w:r>
    </w:p>
    <w:p w14:paraId="46DB62DF" w14:textId="77777777" w:rsidR="00FA50AE" w:rsidRDefault="00FA50AE" w:rsidP="00FA50AE"/>
    <w:p w14:paraId="696CEDD6" w14:textId="163CABC9" w:rsidR="00FA50AE" w:rsidRPr="00FA50AE" w:rsidRDefault="00FA50AE" w:rsidP="00FA50AE">
      <w:pPr>
        <w:rPr>
          <w:b/>
        </w:rPr>
      </w:pPr>
      <w:r>
        <w:rPr>
          <w:b/>
        </w:rPr>
        <w:t>3.</w:t>
      </w:r>
      <w:r w:rsidRPr="00FA50AE">
        <w:rPr>
          <w:b/>
        </w:rPr>
        <w:t>2. Collecting datasets for algorithms</w:t>
      </w:r>
    </w:p>
    <w:p w14:paraId="12ED0901" w14:textId="77777777" w:rsidR="00FA50AE" w:rsidRDefault="00FA50AE" w:rsidP="00FA50AE">
      <w:r>
        <w:tab/>
        <w:t>The next step involved finding appropriate datasets to test each of the machine learning algorithms. Each of our algorithms was tested under two different datasets: A ‘simple’ dataset, and a ‘complex’ one. For project, ‘complex’ and ‘simple’ are relative terms, and a ‘complex’ dataset would have over 3 times the feature of a simpler one.</w:t>
      </w:r>
    </w:p>
    <w:p w14:paraId="2A7F322C" w14:textId="77777777" w:rsidR="00FA50AE" w:rsidRDefault="00FA50AE" w:rsidP="00FA50AE">
      <w:r>
        <w:tab/>
        <w:t>Following is the description of the classification datasets:</w:t>
      </w:r>
    </w:p>
    <w:p w14:paraId="6CB48E69" w14:textId="3B4754A6" w:rsidR="00FA50AE" w:rsidRDefault="00FA50AE" w:rsidP="00B01C8D">
      <w:pPr>
        <w:pStyle w:val="ListParagraph"/>
        <w:numPr>
          <w:ilvl w:val="0"/>
          <w:numId w:val="10"/>
        </w:numPr>
        <w:spacing w:before="0" w:after="160" w:line="259" w:lineRule="auto"/>
        <w:jc w:val="left"/>
      </w:pPr>
      <w:r>
        <w:t xml:space="preserve">Census Income Data (Simple dataset): This dataset contains annual income of individuals and associated variables. Features include age, years of education, hours worked per week etc., and the last column indicating whether </w:t>
      </w:r>
      <w:proofErr w:type="gramStart"/>
      <w:r>
        <w:t>each individual</w:t>
      </w:r>
      <w:proofErr w:type="gramEnd"/>
      <w:r>
        <w:t xml:space="preserve"> make</w:t>
      </w:r>
      <w:r w:rsidR="00750748">
        <w:t>s</w:t>
      </w:r>
      <w:r>
        <w:t xml:space="preserve"> over or under $50k per year. This is a multivariate, binary class dataset</w:t>
      </w:r>
    </w:p>
    <w:p w14:paraId="65C83679" w14:textId="77777777" w:rsidR="00FA50AE" w:rsidRDefault="00FA50AE" w:rsidP="00B01C8D">
      <w:pPr>
        <w:pStyle w:val="ListParagraph"/>
        <w:numPr>
          <w:ilvl w:val="0"/>
          <w:numId w:val="10"/>
        </w:numPr>
        <w:spacing w:before="0" w:after="160" w:line="259" w:lineRule="auto"/>
        <w:jc w:val="left"/>
      </w:pPr>
      <w:r>
        <w:t>Dota2 Game Results (Complex dataset): Dota2 is a popular online video game. This dataset contained information related to Dota2 matches and their results. The features include Cluster ID (associated with server location), Game Mode (different variants of m</w:t>
      </w:r>
      <w:bookmarkStart w:id="0" w:name="_GoBack"/>
      <w:bookmarkEnd w:id="0"/>
      <w:r>
        <w:t>atches that can be played), Game Type (e.g. matchmaking based on player rank), and 113 other features, each of which corresponds to a unique character that a player can play with. Finally, the last column of the dataset contains the results of a match (1 indicates team won the match, -1 indicates a loss). This is a multivariate, binary class dataset.</w:t>
      </w:r>
    </w:p>
    <w:p w14:paraId="4CDEA230" w14:textId="1563EC97" w:rsidR="00FA50AE" w:rsidRPr="00FA50AE" w:rsidRDefault="00FA50AE" w:rsidP="00FA50AE">
      <w:pPr>
        <w:rPr>
          <w:b/>
        </w:rPr>
      </w:pPr>
      <w:r w:rsidRPr="00FA50AE">
        <w:rPr>
          <w:b/>
        </w:rPr>
        <w:t>3</w:t>
      </w:r>
      <w:r>
        <w:rPr>
          <w:b/>
        </w:rPr>
        <w:t>.3</w:t>
      </w:r>
      <w:r w:rsidRPr="00FA50AE">
        <w:rPr>
          <w:b/>
        </w:rPr>
        <w:t xml:space="preserve"> Dataset Preprocessing:</w:t>
      </w:r>
    </w:p>
    <w:p w14:paraId="1400EA4D" w14:textId="77777777" w:rsidR="00FA50AE" w:rsidRDefault="00FA50AE" w:rsidP="00FA50AE">
      <w:r>
        <w:tab/>
        <w:t>All four of our datasets contained integer type, real valued features and several categorial features, both nominal and ordinal.</w:t>
      </w:r>
    </w:p>
    <w:p w14:paraId="02293DCE" w14:textId="77777777" w:rsidR="00FA50AE" w:rsidRDefault="00FA50AE" w:rsidP="00FA50AE">
      <w:pPr>
        <w:ind w:firstLine="720"/>
      </w:pPr>
      <w:r>
        <w:lastRenderedPageBreak/>
        <w:t>We were able to use the integer type and real valued features out of the box and did not do any preprocessing with them. We stripped the dataset of all the categorical, nominal features with multiple values like ‘Country of origin’, ‘Marital status’ etc. For categorical features with binary values (i.e. Sex), we replaced the values ‘Male’ and ‘Female’ with integers 0 and 1. Finally, we removed ordinal categorical features with multiple values. For categorical features, we could have employed schemes likes ‘One Hot’ encoding to be used with Logistic Regression, but we decided not to as our model, possibly due to the nature of the datasets that had those features, exhibited high performance with very few samples and features, so One Hot preprocessing was deemed unnecessary.</w:t>
      </w:r>
    </w:p>
    <w:p w14:paraId="0334B34C" w14:textId="34BA04E9" w:rsidR="00FA50AE" w:rsidRDefault="00FA50AE" w:rsidP="00FA50AE">
      <w:pPr>
        <w:ind w:firstLine="720"/>
      </w:pPr>
      <w:r>
        <w:t>With the remainder of the features, we calculated the correlation between them, with the intent of stripping highly correlated variables as algorithms like Linear Regression and Logistic Regression are known have poor performance with highly correlated features.</w:t>
      </w:r>
    </w:p>
    <w:p w14:paraId="17CF2B94" w14:textId="4AE757BA" w:rsidR="00FA50AE" w:rsidRDefault="00FA50AE" w:rsidP="00FA50AE">
      <w:pPr>
        <w:ind w:firstLine="720"/>
      </w:pPr>
      <w:r>
        <w:t xml:space="preserve"> &lt;ADD PLOTS FOR FEATURE CORRELATION HERE&gt;</w:t>
      </w:r>
    </w:p>
    <w:p w14:paraId="01C78363" w14:textId="5E199061" w:rsidR="00FA50AE" w:rsidRDefault="00FA50AE" w:rsidP="00FA50AE"/>
    <w:p w14:paraId="19697B52" w14:textId="5B3596DE" w:rsidR="006A221F" w:rsidRPr="00FA50AE" w:rsidRDefault="00FA50AE" w:rsidP="00CC0FED">
      <w:pPr>
        <w:rPr>
          <w:b/>
        </w:rPr>
      </w:pPr>
      <w:r w:rsidRPr="00FA50AE">
        <w:rPr>
          <w:b/>
        </w:rPr>
        <w:t>3</w:t>
      </w:r>
      <w:r>
        <w:rPr>
          <w:b/>
        </w:rPr>
        <w:t>.4</w:t>
      </w:r>
      <w:r w:rsidRPr="00FA50AE">
        <w:rPr>
          <w:b/>
        </w:rPr>
        <w:t xml:space="preserve"> </w:t>
      </w:r>
      <w:r>
        <w:rPr>
          <w:b/>
        </w:rPr>
        <w:t>Performance Evaluation</w:t>
      </w:r>
      <w:r w:rsidRPr="00FA50AE">
        <w:rPr>
          <w:b/>
        </w:rPr>
        <w:t>:</w:t>
      </w:r>
    </w:p>
    <w:p w14:paraId="5E0828C6" w14:textId="4F36EB81" w:rsidR="00FA50AE" w:rsidRDefault="00FA50AE" w:rsidP="00FA50AE">
      <w:r>
        <w:tab/>
        <w:t xml:space="preserve">The metrics used to evaluate the performance </w:t>
      </w:r>
      <w:r w:rsidR="004D5436">
        <w:t>of Logistic Regression</w:t>
      </w:r>
      <w:r>
        <w:t xml:space="preserve"> were:</w:t>
      </w:r>
    </w:p>
    <w:p w14:paraId="7A112A56" w14:textId="77777777" w:rsidR="00FA50AE" w:rsidRDefault="00FA50AE" w:rsidP="00B01C8D">
      <w:pPr>
        <w:pStyle w:val="ListParagraph"/>
        <w:numPr>
          <w:ilvl w:val="0"/>
          <w:numId w:val="11"/>
        </w:numPr>
        <w:spacing w:before="0" w:after="160" w:line="259" w:lineRule="auto"/>
        <w:jc w:val="left"/>
      </w:pPr>
      <w:r>
        <w:t>Accuracy.</w:t>
      </w:r>
    </w:p>
    <w:p w14:paraId="7F920DEA" w14:textId="77777777" w:rsidR="00FA50AE" w:rsidRDefault="00FA50AE" w:rsidP="00B01C8D">
      <w:pPr>
        <w:pStyle w:val="ListParagraph"/>
        <w:numPr>
          <w:ilvl w:val="0"/>
          <w:numId w:val="11"/>
        </w:numPr>
        <w:spacing w:before="0" w:after="160" w:line="259" w:lineRule="auto"/>
        <w:jc w:val="left"/>
      </w:pPr>
      <w:r>
        <w:t>Log Loss</w:t>
      </w:r>
    </w:p>
    <w:p w14:paraId="18EDF0EC" w14:textId="42A0987E" w:rsidR="00FA50AE" w:rsidRDefault="0068509E" w:rsidP="00B01C8D">
      <w:pPr>
        <w:pStyle w:val="ListParagraph"/>
        <w:numPr>
          <w:ilvl w:val="0"/>
          <w:numId w:val="11"/>
        </w:numPr>
        <w:spacing w:before="0" w:after="160" w:line="259" w:lineRule="auto"/>
        <w:jc w:val="left"/>
      </w:pPr>
      <w:r>
        <w:t>Area under ROC</w:t>
      </w:r>
    </w:p>
    <w:p w14:paraId="2606EEF8" w14:textId="42717F50" w:rsidR="00F9734B" w:rsidRDefault="00F9734B" w:rsidP="00254A2E">
      <w:pPr>
        <w:spacing w:after="160" w:line="259" w:lineRule="auto"/>
        <w:jc w:val="left"/>
      </w:pPr>
      <w:r>
        <w:t xml:space="preserve">For </w:t>
      </w:r>
      <w:r w:rsidR="00E47CD6">
        <w:t xml:space="preserve">Linear </w:t>
      </w:r>
      <w:r>
        <w:t>Regression:</w:t>
      </w:r>
    </w:p>
    <w:p w14:paraId="759CF722" w14:textId="574E2E6A" w:rsidR="00F9734B" w:rsidRDefault="00F9734B" w:rsidP="00F9734B">
      <w:pPr>
        <w:pStyle w:val="ListParagraph"/>
        <w:numPr>
          <w:ilvl w:val="0"/>
          <w:numId w:val="13"/>
        </w:numPr>
        <w:spacing w:after="160" w:line="259" w:lineRule="auto"/>
        <w:jc w:val="left"/>
      </w:pPr>
      <w:r>
        <w:t>Accuracy</w:t>
      </w:r>
    </w:p>
    <w:p w14:paraId="6D578287" w14:textId="597DBA09" w:rsidR="00F9734B" w:rsidRDefault="00F9734B" w:rsidP="00F9734B">
      <w:pPr>
        <w:pStyle w:val="ListParagraph"/>
        <w:numPr>
          <w:ilvl w:val="0"/>
          <w:numId w:val="13"/>
        </w:numPr>
        <w:spacing w:after="160" w:line="259" w:lineRule="auto"/>
        <w:jc w:val="left"/>
      </w:pPr>
      <w:r>
        <w:t>Log Loss</w:t>
      </w:r>
    </w:p>
    <w:p w14:paraId="4756D42B" w14:textId="6A07FEEC" w:rsidR="00F9734B" w:rsidRDefault="00F9734B" w:rsidP="00F9734B">
      <w:pPr>
        <w:pStyle w:val="ListParagraph"/>
        <w:numPr>
          <w:ilvl w:val="0"/>
          <w:numId w:val="13"/>
        </w:numPr>
        <w:spacing w:after="160" w:line="259" w:lineRule="auto"/>
        <w:jc w:val="left"/>
      </w:pPr>
      <w:r>
        <w:t>R-squared coefficient</w:t>
      </w:r>
    </w:p>
    <w:p w14:paraId="4D4297BA" w14:textId="11F75B03" w:rsidR="00F9734B" w:rsidRDefault="00F9734B" w:rsidP="00F9734B">
      <w:pPr>
        <w:pStyle w:val="ListParagraph"/>
        <w:numPr>
          <w:ilvl w:val="0"/>
          <w:numId w:val="13"/>
        </w:numPr>
        <w:spacing w:after="160" w:line="259" w:lineRule="auto"/>
        <w:jc w:val="left"/>
      </w:pPr>
      <w:r>
        <w:t>Mean squared error</w:t>
      </w:r>
    </w:p>
    <w:p w14:paraId="7B404EFE" w14:textId="77777777" w:rsidR="00FA50AE" w:rsidRDefault="00FA50AE" w:rsidP="00FA50AE">
      <w:pPr>
        <w:ind w:firstLine="720"/>
      </w:pPr>
      <w:r>
        <w:t xml:space="preserve">To measure the effect of training data on the </w:t>
      </w:r>
      <w:proofErr w:type="gramStart"/>
      <w:r>
        <w:t>aforementioned performance</w:t>
      </w:r>
      <w:proofErr w:type="gramEnd"/>
      <w:r>
        <w:t xml:space="preserve"> metrics, we developed scripts that followed the following general workflow:</w:t>
      </w:r>
    </w:p>
    <w:p w14:paraId="6D236E7E" w14:textId="43994C1B" w:rsidR="00FA50AE" w:rsidRDefault="001763A5" w:rsidP="00B01C8D">
      <w:pPr>
        <w:pStyle w:val="ListParagraph"/>
        <w:numPr>
          <w:ilvl w:val="0"/>
          <w:numId w:val="12"/>
        </w:numPr>
        <w:spacing w:before="0" w:after="160" w:line="259" w:lineRule="auto"/>
        <w:jc w:val="left"/>
      </w:pPr>
      <w:r>
        <w:t>Randomly s</w:t>
      </w:r>
      <w:r w:rsidR="00FA50AE">
        <w:t xml:space="preserve">elect </w:t>
      </w:r>
      <w:r w:rsidR="00FA50AE" w:rsidRPr="000F59C5">
        <w:rPr>
          <w:b/>
        </w:rPr>
        <w:t>n</w:t>
      </w:r>
      <w:r w:rsidR="00FA50AE">
        <w:t xml:space="preserve"> training samples from dataset having </w:t>
      </w:r>
      <w:r w:rsidR="00FA50AE" w:rsidRPr="000F59C5">
        <w:rPr>
          <w:b/>
        </w:rPr>
        <w:t>N</w:t>
      </w:r>
      <w:r w:rsidR="00FA50AE">
        <w:t xml:space="preserve"> instances. The remaining instances (</w:t>
      </w:r>
      <w:r w:rsidR="00FA50AE" w:rsidRPr="000F59C5">
        <w:rPr>
          <w:b/>
        </w:rPr>
        <w:t>N</w:t>
      </w:r>
      <w:r w:rsidR="00FA50AE">
        <w:t>-</w:t>
      </w:r>
      <w:r w:rsidR="00FA50AE" w:rsidRPr="000F59C5">
        <w:rPr>
          <w:b/>
        </w:rPr>
        <w:t>n</w:t>
      </w:r>
      <w:r w:rsidR="00FA50AE">
        <w:t>) serve as testing data.</w:t>
      </w:r>
    </w:p>
    <w:p w14:paraId="0352BA4F" w14:textId="77777777" w:rsidR="00FA50AE" w:rsidRDefault="00FA50AE" w:rsidP="00B01C8D">
      <w:pPr>
        <w:pStyle w:val="ListParagraph"/>
        <w:numPr>
          <w:ilvl w:val="0"/>
          <w:numId w:val="12"/>
        </w:numPr>
        <w:spacing w:before="0" w:after="160" w:line="259" w:lineRule="auto"/>
        <w:jc w:val="left"/>
      </w:pPr>
      <w:r>
        <w:t xml:space="preserve">Train the model using the </w:t>
      </w:r>
      <w:r w:rsidRPr="000F59C5">
        <w:rPr>
          <w:b/>
        </w:rPr>
        <w:t>n</w:t>
      </w:r>
      <w:r>
        <w:t xml:space="preserve"> samples</w:t>
      </w:r>
    </w:p>
    <w:p w14:paraId="17C216C8" w14:textId="4AAD7D8D" w:rsidR="00FA50AE" w:rsidRDefault="00FA50AE" w:rsidP="00B01C8D">
      <w:pPr>
        <w:pStyle w:val="ListParagraph"/>
        <w:numPr>
          <w:ilvl w:val="0"/>
          <w:numId w:val="12"/>
        </w:numPr>
        <w:spacing w:before="0" w:after="160" w:line="259" w:lineRule="auto"/>
        <w:jc w:val="left"/>
      </w:pPr>
      <w:r>
        <w:t>Test the model against (</w:t>
      </w:r>
      <w:r w:rsidRPr="000F59C5">
        <w:rPr>
          <w:b/>
        </w:rPr>
        <w:t>N</w:t>
      </w:r>
      <w:r>
        <w:t>-</w:t>
      </w:r>
      <w:r w:rsidRPr="000F59C5">
        <w:rPr>
          <w:b/>
        </w:rPr>
        <w:t>n</w:t>
      </w:r>
      <w:r>
        <w:t xml:space="preserve">) samples </w:t>
      </w:r>
      <w:r w:rsidR="00097650">
        <w:t>by</w:t>
      </w:r>
      <w:r>
        <w:t xml:space="preserve"> perform</w:t>
      </w:r>
      <w:r w:rsidR="00097650">
        <w:t>ing</w:t>
      </w:r>
      <w:r w:rsidR="00D84E8F">
        <w:t xml:space="preserve"> cross validation.</w:t>
      </w:r>
    </w:p>
    <w:p w14:paraId="0BF0C556" w14:textId="77777777" w:rsidR="00FA50AE" w:rsidRDefault="00FA50AE" w:rsidP="00B01C8D">
      <w:pPr>
        <w:pStyle w:val="ListParagraph"/>
        <w:numPr>
          <w:ilvl w:val="0"/>
          <w:numId w:val="12"/>
        </w:numPr>
        <w:spacing w:before="0" w:after="160" w:line="259" w:lineRule="auto"/>
        <w:jc w:val="left"/>
      </w:pPr>
      <w:r>
        <w:t>Acquire performance metrics.</w:t>
      </w:r>
    </w:p>
    <w:p w14:paraId="5E0DDA2D" w14:textId="7906004F" w:rsidR="00FA50AE" w:rsidRDefault="00FA50AE" w:rsidP="00B01C8D">
      <w:pPr>
        <w:pStyle w:val="ListParagraph"/>
        <w:numPr>
          <w:ilvl w:val="0"/>
          <w:numId w:val="12"/>
        </w:numPr>
        <w:spacing w:before="0" w:after="160" w:line="259" w:lineRule="auto"/>
        <w:jc w:val="left"/>
      </w:pPr>
      <w:r>
        <w:t xml:space="preserve">Increase </w:t>
      </w:r>
      <w:r w:rsidR="000F59C5" w:rsidRPr="000F59C5">
        <w:rPr>
          <w:b/>
        </w:rPr>
        <w:t>n</w:t>
      </w:r>
      <w:r>
        <w:t xml:space="preserve"> and repeat step #1.</w:t>
      </w:r>
    </w:p>
    <w:p w14:paraId="5477D44D" w14:textId="3312C509" w:rsidR="00FA50AE" w:rsidRDefault="00FA50AE" w:rsidP="00FA50AE">
      <w:pPr>
        <w:ind w:firstLine="720"/>
      </w:pPr>
      <w:r>
        <w:t xml:space="preserve">The scripts developed for dataset analysis </w:t>
      </w:r>
      <w:proofErr w:type="gramStart"/>
      <w:r>
        <w:t>were capable of performing</w:t>
      </w:r>
      <w:proofErr w:type="gramEnd"/>
      <w:r>
        <w:t xml:space="preserve"> both Hold Out and </w:t>
      </w:r>
      <w:proofErr w:type="spellStart"/>
      <w:r>
        <w:t>KFold</w:t>
      </w:r>
      <w:proofErr w:type="spellEnd"/>
      <w:r>
        <w:t xml:space="preserve"> cross validation schemes.</w:t>
      </w:r>
      <w:r w:rsidR="005D7A01">
        <w:t xml:space="preserve"> Due to the large size of the datasets, Hold Ou</w:t>
      </w:r>
      <w:r w:rsidR="0027797F">
        <w:t>t method was mainly used.</w:t>
      </w:r>
    </w:p>
    <w:p w14:paraId="64E1FABF" w14:textId="77777777" w:rsidR="00FA50AE" w:rsidRPr="00FA50AE" w:rsidRDefault="00FA50AE" w:rsidP="00FA50AE"/>
    <w:p w14:paraId="38A344B8" w14:textId="7761981B" w:rsidR="00E71C13" w:rsidRDefault="00E71C13" w:rsidP="00AE5006">
      <w:pPr>
        <w:pStyle w:val="Heading1"/>
      </w:pPr>
      <w:r>
        <w:t>results and discussion</w:t>
      </w:r>
    </w:p>
    <w:p w14:paraId="2529311D" w14:textId="1A89E48A" w:rsidR="00B51910" w:rsidRPr="00B51910" w:rsidRDefault="00B51910" w:rsidP="00B51910">
      <w:pPr>
        <w:rPr>
          <w:b/>
        </w:rPr>
      </w:pPr>
      <w:r>
        <w:rPr>
          <w:b/>
        </w:rPr>
        <w:t xml:space="preserve">4.1 </w:t>
      </w:r>
      <w:r w:rsidR="00634C58" w:rsidRPr="00B51910">
        <w:rPr>
          <w:b/>
        </w:rPr>
        <w:t xml:space="preserve">Logistic Regression </w:t>
      </w:r>
    </w:p>
    <w:p w14:paraId="23853AA4" w14:textId="3CD1B16F" w:rsidR="00B54778" w:rsidRDefault="00B54778" w:rsidP="00B51910">
      <w:pPr>
        <w:ind w:firstLine="708"/>
      </w:pPr>
      <w:r>
        <w:t xml:space="preserve">Our experiments showed that the impact of training data was more pronounced on the complex dataset than it was on the simple one, for which </w:t>
      </w:r>
      <w:r w:rsidR="00192B29">
        <w:t xml:space="preserve">performance stabilized quickly and </w:t>
      </w:r>
      <w:r>
        <w:t>no trends could be identified.</w:t>
      </w:r>
    </w:p>
    <w:p w14:paraId="07727BBD" w14:textId="57EA9D33" w:rsidR="00732976" w:rsidRDefault="00B51910" w:rsidP="00B54778">
      <w:pPr>
        <w:ind w:firstLine="708"/>
      </w:pPr>
      <w:r>
        <w:t>For the simple dataset, the performance very quickly improved and stabilized as training data was increased to 1000 instances. Within this interval (0-1000), the accuracy rose from a low of 72% to 80%</w:t>
      </w:r>
      <w:r w:rsidR="003B52D4">
        <w:t xml:space="preserve"> (</w:t>
      </w:r>
      <w:r w:rsidR="003B52D4" w:rsidRPr="0018161B">
        <w:rPr>
          <w:b/>
        </w:rPr>
        <w:t>Figure 1</w:t>
      </w:r>
      <w:r w:rsidR="003B52D4">
        <w:t>)</w:t>
      </w:r>
      <w:r>
        <w:t>. The log loss fe</w:t>
      </w:r>
      <w:r w:rsidR="007E38DF">
        <w:t>ll very sharply from 1.4 to 0.5</w:t>
      </w:r>
      <w:r w:rsidR="00992251">
        <w:t xml:space="preserve"> (</w:t>
      </w:r>
      <w:r w:rsidR="00992251" w:rsidRPr="0018161B">
        <w:rPr>
          <w:b/>
        </w:rPr>
        <w:t>Figure 2</w:t>
      </w:r>
      <w:r w:rsidR="00992251">
        <w:t>)</w:t>
      </w:r>
      <w:r w:rsidR="007E38DF">
        <w:t xml:space="preserve">. Finally, the ROC fluctuated between 0.57 and </w:t>
      </w:r>
      <w:r w:rsidR="00F220DC">
        <w:t xml:space="preserve">0.61 </w:t>
      </w:r>
      <w:r w:rsidR="00992251">
        <w:t>(</w:t>
      </w:r>
      <w:r w:rsidR="00992251" w:rsidRPr="0018161B">
        <w:rPr>
          <w:b/>
        </w:rPr>
        <w:t>Figure 3</w:t>
      </w:r>
      <w:r w:rsidR="00992251">
        <w:t xml:space="preserve">) </w:t>
      </w:r>
      <w:r w:rsidR="00F220DC">
        <w:t>and did not seem to stabilize as training data was increased.</w:t>
      </w:r>
    </w:p>
    <w:p w14:paraId="5FEB49F4" w14:textId="3C7178EC" w:rsidR="0018161B" w:rsidRDefault="0018161B" w:rsidP="0018161B">
      <w:pPr>
        <w:ind w:firstLine="708"/>
      </w:pPr>
      <w:r>
        <w:t>For the complex dataset, a linear trend was observed across all metrics up until 20000 instances of training data. Within this interval, the accuracy rose from 52% to 59%</w:t>
      </w:r>
      <w:r>
        <w:t xml:space="preserve"> (</w:t>
      </w:r>
      <w:r w:rsidRPr="0018161B">
        <w:rPr>
          <w:b/>
        </w:rPr>
        <w:t>Figure 4</w:t>
      </w:r>
      <w:r>
        <w:t>)</w:t>
      </w:r>
      <w:r>
        <w:t>, the log loss fell from .85 to .67</w:t>
      </w:r>
      <w:r>
        <w:t xml:space="preserve"> (</w:t>
      </w:r>
      <w:r w:rsidRPr="0018161B">
        <w:rPr>
          <w:b/>
        </w:rPr>
        <w:t>Figure 5</w:t>
      </w:r>
      <w:r>
        <w:t>)</w:t>
      </w:r>
      <w:r>
        <w:t>, and the ROC increased from 0.52 to 0.63</w:t>
      </w:r>
      <w:r>
        <w:t xml:space="preserve"> (Figure 6)</w:t>
      </w:r>
      <w:r>
        <w:t>. The performance did not improve further after 20000 instances.</w:t>
      </w:r>
    </w:p>
    <w:p w14:paraId="6838CB9A" w14:textId="7C98635B" w:rsidR="00A82442" w:rsidRDefault="00A82442" w:rsidP="0018161B">
      <w:pPr>
        <w:ind w:firstLine="708"/>
      </w:pPr>
      <w:r>
        <w:t xml:space="preserve">In summary, it appears that training data has a lot stronger impact on performance of Logistic Regression when the dataset is </w:t>
      </w:r>
      <w:r w:rsidR="0094017F">
        <w:t>complex</w:t>
      </w:r>
      <w:r>
        <w:t xml:space="preserve"> and has a lot of features. Whereas for simpler features, training data has minimal impact on performance.</w:t>
      </w:r>
    </w:p>
    <w:p w14:paraId="5E9D9F0B" w14:textId="77777777" w:rsidR="0018161B" w:rsidRDefault="0018161B" w:rsidP="00B54778">
      <w:pPr>
        <w:ind w:firstLine="708"/>
      </w:pPr>
    </w:p>
    <w:p w14:paraId="63126D29" w14:textId="6ADC84AF" w:rsidR="002277F9" w:rsidRDefault="002277F9" w:rsidP="002277F9">
      <w:pPr>
        <w:rPr>
          <w:b/>
        </w:rPr>
      </w:pPr>
      <w:r>
        <w:rPr>
          <w:b/>
        </w:rPr>
        <w:t>4.1 Linear Regression</w:t>
      </w:r>
    </w:p>
    <w:p w14:paraId="08B34409" w14:textId="5BCBC786" w:rsidR="002277F9" w:rsidRDefault="002277F9" w:rsidP="002277F9">
      <w:pPr>
        <w:rPr>
          <w:b/>
        </w:rPr>
      </w:pPr>
      <w:r>
        <w:rPr>
          <w:b/>
        </w:rPr>
        <w:tab/>
      </w:r>
      <w:r w:rsidR="00957356">
        <w:rPr>
          <w:b/>
        </w:rPr>
        <w:t>##########</w:t>
      </w:r>
    </w:p>
    <w:p w14:paraId="5873B0CF" w14:textId="5F41C92E" w:rsidR="00957356" w:rsidRDefault="00957356" w:rsidP="002277F9">
      <w:pPr>
        <w:rPr>
          <w:b/>
        </w:rPr>
      </w:pPr>
      <w:r>
        <w:rPr>
          <w:b/>
        </w:rPr>
        <w:tab/>
      </w:r>
      <w:r w:rsidRPr="00957356">
        <w:rPr>
          <w:b/>
          <w:color w:val="FF0000"/>
        </w:rPr>
        <w:t>ADD LINEAR REGRESSION RESULTS HERE</w:t>
      </w:r>
    </w:p>
    <w:p w14:paraId="472B3224" w14:textId="1509D4AB" w:rsidR="00957356" w:rsidRPr="00B51910" w:rsidRDefault="00957356" w:rsidP="002277F9">
      <w:pPr>
        <w:rPr>
          <w:b/>
        </w:rPr>
      </w:pPr>
      <w:r>
        <w:rPr>
          <w:b/>
        </w:rPr>
        <w:tab/>
        <w:t>##########</w:t>
      </w:r>
    </w:p>
    <w:p w14:paraId="2FDA4193" w14:textId="1869E62D" w:rsidR="002277F9" w:rsidRDefault="002277F9" w:rsidP="00B54778">
      <w:pPr>
        <w:ind w:firstLine="708"/>
      </w:pPr>
    </w:p>
    <w:p w14:paraId="3E328569" w14:textId="5FFF435A" w:rsidR="00B51910" w:rsidRPr="00E71C13" w:rsidRDefault="00B51910" w:rsidP="00E71C13"/>
    <w:p w14:paraId="7EA8DD87" w14:textId="2F2F6F30" w:rsidR="00040AE8" w:rsidRDefault="00750748" w:rsidP="00AE5006">
      <w:pPr>
        <w:pStyle w:val="Heading1"/>
      </w:pPr>
      <w:r>
        <w:t>LIMITATIONS</w:t>
      </w:r>
    </w:p>
    <w:p w14:paraId="5F261D38" w14:textId="62B09EE0" w:rsidR="00750748" w:rsidRDefault="00750748" w:rsidP="00750748">
      <w:r>
        <w:t>Due to time constraints, the performance Logistic Regression was not measured against other types of datasets, e.g. multiclass/multilabel datasets.</w:t>
      </w:r>
    </w:p>
    <w:p w14:paraId="1FE7963F" w14:textId="2A321E61" w:rsidR="0077324E" w:rsidRDefault="00750748" w:rsidP="00750748">
      <w:r>
        <w:t>We also chose one instance of a ‘simple’ dataset and one instance of a ‘complex’ dataset for each type of algorithm. Performing the same experiment against multiple simple and complex datasets may reveal a different trend.</w:t>
      </w:r>
    </w:p>
    <w:p w14:paraId="6B791539" w14:textId="0FEC5A71" w:rsidR="00EF7730" w:rsidRDefault="006321F3" w:rsidP="00EF7730">
      <w:r>
        <w:t>The Logistic Regression model’s performance on the complex dataset was subpar (around 60% predictive accuracy</w:t>
      </w:r>
      <w:r w:rsidR="009304A0">
        <w:t xml:space="preserve"> at best</w:t>
      </w:r>
      <w:r>
        <w:t xml:space="preserve">), but since </w:t>
      </w:r>
      <w:r w:rsidR="009304A0">
        <w:t xml:space="preserve">our project was only concerned mainly with the </w:t>
      </w:r>
      <w:r w:rsidR="009304A0" w:rsidRPr="009304A0">
        <w:rPr>
          <w:i/>
        </w:rPr>
        <w:t>changes</w:t>
      </w:r>
      <w:r w:rsidR="009304A0">
        <w:rPr>
          <w:i/>
        </w:rPr>
        <w:t xml:space="preserve"> </w:t>
      </w:r>
      <w:r w:rsidR="009304A0">
        <w:t>in the performance, we elected to change the dataset/algori</w:t>
      </w:r>
      <w:r w:rsidR="008D26F2">
        <w:t>thm. For future research, it would be interesting to invest</w:t>
      </w:r>
      <w:r w:rsidR="00EF7730">
        <w:t xml:space="preserve">igate the change in performance for </w:t>
      </w:r>
    </w:p>
    <w:p w14:paraId="79564D8E" w14:textId="7EEA3CBD" w:rsidR="00EF7730" w:rsidRDefault="00EF7730" w:rsidP="00EF7730"/>
    <w:p w14:paraId="7B291E1C" w14:textId="73751753" w:rsidR="00EF7730" w:rsidRDefault="00EF7730" w:rsidP="00EF7730"/>
    <w:p w14:paraId="6E0CAE6E" w14:textId="778CA5B9" w:rsidR="00EF7730" w:rsidRDefault="00EF7730" w:rsidP="00EF7730"/>
    <w:p w14:paraId="69BE9C78" w14:textId="5085A7F2" w:rsidR="00EF7730" w:rsidRDefault="00EF7730" w:rsidP="00EF7730"/>
    <w:p w14:paraId="3288CE86" w14:textId="4567BBD4" w:rsidR="00EF7730" w:rsidRDefault="00EF7730" w:rsidP="00EF7730"/>
    <w:p w14:paraId="379D82FE" w14:textId="30B70EFC" w:rsidR="00EF7730" w:rsidRDefault="00EF7730" w:rsidP="00EF7730"/>
    <w:p w14:paraId="79C6A2AC" w14:textId="545BAB7A" w:rsidR="00EF7730" w:rsidRDefault="00EF7730" w:rsidP="00EF7730"/>
    <w:p w14:paraId="5BCE3F0F" w14:textId="12561731" w:rsidR="00EF7730" w:rsidRDefault="00EF7730" w:rsidP="00EF7730"/>
    <w:p w14:paraId="0BC46621" w14:textId="088EC3BA" w:rsidR="00EF7730" w:rsidRDefault="00EF7730" w:rsidP="00EF7730"/>
    <w:p w14:paraId="67F771D6" w14:textId="1AD71295" w:rsidR="00EF7730" w:rsidRDefault="00EF7730" w:rsidP="00EF7730"/>
    <w:p w14:paraId="47F0B0ED" w14:textId="0E21BF34" w:rsidR="00EF7730" w:rsidRDefault="006D7E31" w:rsidP="00EF7730">
      <w:r>
        <w:rPr>
          <w:noProof/>
        </w:rPr>
        <w:drawing>
          <wp:anchor distT="0" distB="0" distL="114300" distR="114300" simplePos="0" relativeHeight="251662336" behindDoc="0" locked="0" layoutInCell="1" allowOverlap="1" wp14:anchorId="1A07239C" wp14:editId="59BE6C10">
            <wp:simplePos x="0" y="0"/>
            <wp:positionH relativeFrom="margin">
              <wp:posOffset>3124200</wp:posOffset>
            </wp:positionH>
            <wp:positionV relativeFrom="paragraph">
              <wp:posOffset>3255010</wp:posOffset>
            </wp:positionV>
            <wp:extent cx="3296920" cy="32969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urac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96920" cy="3296920"/>
                    </a:xfrm>
                    <a:prstGeom prst="rect">
                      <a:avLst/>
                    </a:prstGeom>
                  </pic:spPr>
                </pic:pic>
              </a:graphicData>
            </a:graphic>
            <wp14:sizeRelH relativeFrom="margin">
              <wp14:pctWidth>0</wp14:pctWidth>
            </wp14:sizeRelH>
            <wp14:sizeRelV relativeFrom="margin">
              <wp14:pctHeight>0</wp14:pctHeight>
            </wp14:sizeRelV>
          </wp:anchor>
        </w:drawing>
      </w:r>
    </w:p>
    <w:p w14:paraId="25D434DF" w14:textId="53556573" w:rsidR="00EF7730" w:rsidRDefault="0097144A" w:rsidP="00EF7730">
      <w:r>
        <w:rPr>
          <w:noProof/>
        </w:rPr>
        <w:drawing>
          <wp:anchor distT="0" distB="0" distL="114300" distR="114300" simplePos="0" relativeHeight="251660288" behindDoc="0" locked="0" layoutInCell="1" allowOverlap="1" wp14:anchorId="5EA00FE1" wp14:editId="3EB7E03F">
            <wp:simplePos x="0" y="0"/>
            <wp:positionH relativeFrom="column">
              <wp:posOffset>-279400</wp:posOffset>
            </wp:positionH>
            <wp:positionV relativeFrom="paragraph">
              <wp:posOffset>3097530</wp:posOffset>
            </wp:positionV>
            <wp:extent cx="3300984" cy="3300984"/>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00984" cy="330098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CFB7DF0" wp14:editId="669A0D03">
            <wp:simplePos x="0" y="0"/>
            <wp:positionH relativeFrom="column">
              <wp:posOffset>3171825</wp:posOffset>
            </wp:positionH>
            <wp:positionV relativeFrom="paragraph">
              <wp:posOffset>20320</wp:posOffset>
            </wp:positionV>
            <wp:extent cx="3042920" cy="3042920"/>
            <wp:effectExtent l="0" t="0" r="508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_los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2920" cy="3042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A5EA7CB" wp14:editId="618A4F72">
            <wp:simplePos x="0" y="0"/>
            <wp:positionH relativeFrom="margin">
              <wp:align>left</wp:align>
            </wp:positionH>
            <wp:positionV relativeFrom="paragraph">
              <wp:posOffset>0</wp:posOffset>
            </wp:positionV>
            <wp:extent cx="3088640" cy="30886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uracy.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8640" cy="3088640"/>
                    </a:xfrm>
                    <a:prstGeom prst="rect">
                      <a:avLst/>
                    </a:prstGeom>
                  </pic:spPr>
                </pic:pic>
              </a:graphicData>
            </a:graphic>
            <wp14:sizeRelH relativeFrom="margin">
              <wp14:pctWidth>0</wp14:pctWidth>
            </wp14:sizeRelH>
            <wp14:sizeRelV relativeFrom="margin">
              <wp14:pctHeight>0</wp14:pctHeight>
            </wp14:sizeRelV>
          </wp:anchor>
        </w:drawing>
      </w:r>
    </w:p>
    <w:p w14:paraId="1E9C119A" w14:textId="63C12273" w:rsidR="00EF7730" w:rsidRDefault="00EF7730" w:rsidP="00EF7730"/>
    <w:p w14:paraId="03537E28" w14:textId="6047FD3C" w:rsidR="00EF7730" w:rsidRDefault="00EF7730" w:rsidP="00EF7730"/>
    <w:p w14:paraId="038E0F93" w14:textId="07806A45" w:rsidR="00EF7730" w:rsidRDefault="00EF7730" w:rsidP="00EF7730"/>
    <w:p w14:paraId="79CE7060" w14:textId="6B94A40C" w:rsidR="00EF7730" w:rsidRDefault="00EF7730" w:rsidP="00EF7730"/>
    <w:p w14:paraId="1E24D2EA" w14:textId="05BC2245" w:rsidR="00EF7730" w:rsidRDefault="00EF7730" w:rsidP="00EF7730"/>
    <w:p w14:paraId="1D7B5A94" w14:textId="204EAB5F" w:rsidR="00EF7730" w:rsidRDefault="00EF7730" w:rsidP="00EF7730"/>
    <w:p w14:paraId="0511198E" w14:textId="414E87A9" w:rsidR="006D7E31" w:rsidRDefault="006D7E31" w:rsidP="00EF7730"/>
    <w:p w14:paraId="7CB724F9" w14:textId="77777777" w:rsidR="006D7E31" w:rsidRDefault="006D7E31">
      <w:pPr>
        <w:spacing w:line="240" w:lineRule="auto"/>
        <w:ind w:firstLine="0"/>
        <w:jc w:val="left"/>
      </w:pPr>
      <w:r>
        <w:br w:type="page"/>
      </w:r>
    </w:p>
    <w:p w14:paraId="573C59D1" w14:textId="05E43377" w:rsidR="00EF7730" w:rsidRDefault="006D7E31" w:rsidP="00EF7730">
      <w:r>
        <w:rPr>
          <w:noProof/>
        </w:rPr>
        <w:lastRenderedPageBreak/>
        <w:drawing>
          <wp:anchor distT="0" distB="0" distL="114300" distR="114300" simplePos="0" relativeHeight="251664384" behindDoc="0" locked="0" layoutInCell="1" allowOverlap="1" wp14:anchorId="1E9715B4" wp14:editId="7B99BD84">
            <wp:simplePos x="0" y="0"/>
            <wp:positionH relativeFrom="column">
              <wp:posOffset>3185160</wp:posOffset>
            </wp:positionH>
            <wp:positionV relativeFrom="paragraph">
              <wp:posOffset>71120</wp:posOffset>
            </wp:positionV>
            <wp:extent cx="3115945" cy="3115945"/>
            <wp:effectExtent l="0" t="0" r="8255"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15945" cy="31159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356035C8" wp14:editId="0D96E070">
            <wp:simplePos x="0" y="0"/>
            <wp:positionH relativeFrom="column">
              <wp:posOffset>182880</wp:posOffset>
            </wp:positionH>
            <wp:positionV relativeFrom="paragraph">
              <wp:posOffset>0</wp:posOffset>
            </wp:positionV>
            <wp:extent cx="3124200" cy="3124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_los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24200" cy="3124200"/>
                    </a:xfrm>
                    <a:prstGeom prst="rect">
                      <a:avLst/>
                    </a:prstGeom>
                  </pic:spPr>
                </pic:pic>
              </a:graphicData>
            </a:graphic>
            <wp14:sizeRelH relativeFrom="margin">
              <wp14:pctWidth>0</wp14:pctWidth>
            </wp14:sizeRelH>
            <wp14:sizeRelV relativeFrom="margin">
              <wp14:pctHeight>0</wp14:pctHeight>
            </wp14:sizeRelV>
          </wp:anchor>
        </w:drawing>
      </w:r>
    </w:p>
    <w:p w14:paraId="44D56D1A" w14:textId="4AC75B48" w:rsidR="00EF7730" w:rsidRDefault="00EF7730" w:rsidP="00EF7730"/>
    <w:p w14:paraId="5D05B504" w14:textId="350C8644" w:rsidR="00EF7730" w:rsidRPr="00EF7730" w:rsidRDefault="00EF7730" w:rsidP="00EF7730"/>
    <w:sectPr w:rsidR="00EF7730" w:rsidRPr="00EF7730" w:rsidSect="00EF7730">
      <w:endnotePr>
        <w:numFmt w:val="decimal"/>
      </w:endnotePr>
      <w:type w:val="continuous"/>
      <w:pgSz w:w="12240" w:h="15840" w:code="9"/>
      <w:pgMar w:top="1440" w:right="1440" w:bottom="1440" w:left="144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0C1DB" w14:textId="77777777" w:rsidR="009D4D4B" w:rsidRDefault="009D4D4B" w:rsidP="00842867">
      <w:r>
        <w:separator/>
      </w:r>
    </w:p>
  </w:endnote>
  <w:endnote w:type="continuationSeparator" w:id="0">
    <w:p w14:paraId="62ADC29D" w14:textId="77777777" w:rsidR="009D4D4B" w:rsidRDefault="009D4D4B" w:rsidP="00842867">
      <w:r>
        <w:continuationSeparator/>
      </w:r>
    </w:p>
  </w:endnote>
  <w:endnote w:type="continuationNotice" w:id="1">
    <w:p w14:paraId="5E9D116D" w14:textId="77777777" w:rsidR="009D4D4B" w:rsidRDefault="009D4D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Linux Libertine">
    <w:altName w:val="Cambria"/>
    <w:charset w:val="00"/>
    <w:family w:val="auto"/>
    <w:pitch w:val="variable"/>
    <w:sig w:usb0="E0000AFF" w:usb1="5200E5FB" w:usb2="02000020" w:usb3="00000000" w:csb0="000001BF" w:csb1="00000000"/>
  </w:font>
  <w:font w:name="Linux Biolinum">
    <w:altName w:val="Calibri"/>
    <w:charset w:val="00"/>
    <w:family w:val="auto"/>
    <w:pitch w:val="variable"/>
    <w:sig w:usb0="E0000AFF" w:usb1="5000E5FB" w:usb2="00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B3762" w14:textId="401CAB2C"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F81DDE">
      <w:rPr>
        <w:rStyle w:val="PageNumber"/>
        <w:rFonts w:ascii="Linux Biolinum" w:hAnsi="Linux Biolinum" w:cs="Linux Biolinum"/>
        <w:noProof/>
      </w:rPr>
      <w:t>6</w:t>
    </w:r>
    <w:r w:rsidRPr="00DA041E">
      <w:rPr>
        <w:rStyle w:val="PageNumber"/>
        <w:rFonts w:ascii="Linux Biolinum" w:hAnsi="Linux Biolinum" w:cs="Linux Biolinum"/>
      </w:rPr>
      <w:fldChar w:fldCharType="end"/>
    </w:r>
  </w:p>
  <w:p w14:paraId="70C8ADCC" w14:textId="77777777"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22A30" w14:textId="1C936CA7"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F81DDE">
      <w:rPr>
        <w:rStyle w:val="PageNumber"/>
        <w:rFonts w:ascii="Linux Biolinum" w:hAnsi="Linux Biolinum" w:cs="Linux Biolinum"/>
        <w:noProof/>
      </w:rPr>
      <w:t>5</w:t>
    </w:r>
    <w:r w:rsidRPr="00DA041E">
      <w:rPr>
        <w:rStyle w:val="PageNumber"/>
        <w:rFonts w:ascii="Linux Biolinum" w:hAnsi="Linux Biolinum" w:cs="Linux Biolinum"/>
      </w:rPr>
      <w:fldChar w:fldCharType="end"/>
    </w:r>
  </w:p>
  <w:p w14:paraId="3189537F" w14:textId="77777777"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47831" w14:textId="77777777" w:rsidR="009D4D4B" w:rsidRDefault="009D4D4B" w:rsidP="00C24563">
      <w:r>
        <w:separator/>
      </w:r>
    </w:p>
  </w:footnote>
  <w:footnote w:type="continuationSeparator" w:id="0">
    <w:p w14:paraId="055D3229" w14:textId="77777777" w:rsidR="009D4D4B" w:rsidRDefault="009D4D4B" w:rsidP="00842867">
      <w:r>
        <w:continuationSeparator/>
      </w:r>
    </w:p>
  </w:footnote>
  <w:footnote w:type="continuationNotice" w:id="1">
    <w:p w14:paraId="0D761B12" w14:textId="77777777" w:rsidR="009D4D4B" w:rsidRDefault="009D4D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500" w:type="pct"/>
      <w:tblLook w:val="0000" w:firstRow="0" w:lastRow="0" w:firstColumn="0" w:lastColumn="0" w:noHBand="0" w:noVBand="0"/>
    </w:tblPr>
    <w:tblGrid>
      <w:gridCol w:w="4680"/>
    </w:tblGrid>
    <w:tr w:rsidR="00EF7730" w:rsidRPr="00DA041E" w14:paraId="4A16CD98" w14:textId="77777777" w:rsidTr="00EF7730">
      <w:tc>
        <w:tcPr>
          <w:tcW w:w="5000" w:type="pct"/>
          <w:vAlign w:val="center"/>
        </w:tcPr>
        <w:p w14:paraId="3FD42EDE" w14:textId="686F26AB" w:rsidR="00EF7730" w:rsidRPr="00DA041E" w:rsidRDefault="00EF7730" w:rsidP="00DA041E">
          <w:pPr>
            <w:pStyle w:val="Header"/>
            <w:tabs>
              <w:tab w:val="clear" w:pos="4320"/>
              <w:tab w:val="clear" w:pos="8640"/>
            </w:tabs>
            <w:jc w:val="right"/>
            <w:rPr>
              <w:rFonts w:ascii="Linux Biolinum" w:hAnsi="Linux Biolinum" w:cs="Linux Biolinum"/>
            </w:rPr>
          </w:pPr>
        </w:p>
      </w:tc>
    </w:tr>
  </w:tbl>
  <w:p w14:paraId="67DA1CFA" w14:textId="77777777" w:rsidR="00DA041E" w:rsidRPr="00DA041E" w:rsidRDefault="00DA041E" w:rsidP="00DA0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13CC1C5D"/>
    <w:multiLevelType w:val="hybridMultilevel"/>
    <w:tmpl w:val="C8E6CEB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6" w15:restartNumberingAfterBreak="0">
    <w:nsid w:val="5CDE6928"/>
    <w:multiLevelType w:val="multilevel"/>
    <w:tmpl w:val="8932CE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8" w15:restartNumberingAfterBreak="0">
    <w:nsid w:val="664E00E8"/>
    <w:multiLevelType w:val="hybridMultilevel"/>
    <w:tmpl w:val="D9F62A88"/>
    <w:lvl w:ilvl="0" w:tplc="2BE093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1" w15:restartNumberingAfterBreak="0">
    <w:nsid w:val="785C371B"/>
    <w:multiLevelType w:val="hybridMultilevel"/>
    <w:tmpl w:val="A67C5A80"/>
    <w:lvl w:ilvl="0" w:tplc="E57C4F3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15:restartNumberingAfterBreak="0">
    <w:nsid w:val="7EEA1DF4"/>
    <w:multiLevelType w:val="hybridMultilevel"/>
    <w:tmpl w:val="09404F0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0"/>
  </w:num>
  <w:num w:numId="4">
    <w:abstractNumId w:val="4"/>
  </w:num>
  <w:num w:numId="5">
    <w:abstractNumId w:val="3"/>
  </w:num>
  <w:num w:numId="6">
    <w:abstractNumId w:val="9"/>
  </w:num>
  <w:num w:numId="7">
    <w:abstractNumId w:val="5"/>
  </w:num>
  <w:num w:numId="8">
    <w:abstractNumId w:val="7"/>
  </w:num>
  <w:num w:numId="9">
    <w:abstractNumId w:val="6"/>
  </w:num>
  <w:num w:numId="10">
    <w:abstractNumId w:val="1"/>
  </w:num>
  <w:num w:numId="11">
    <w:abstractNumId w:val="12"/>
  </w:num>
  <w:num w:numId="12">
    <w:abstractNumId w:val="8"/>
  </w:num>
  <w:num w:numId="13">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yNzY3MDW3MDOzsDRV0lEKTi0uzszPAykwqwUAPuihqiwAAAA="/>
  </w:docVars>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1973"/>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65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6473"/>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9C5"/>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3DE4"/>
    <w:rsid w:val="00174CD4"/>
    <w:rsid w:val="00175431"/>
    <w:rsid w:val="001755FF"/>
    <w:rsid w:val="00175643"/>
    <w:rsid w:val="001756C8"/>
    <w:rsid w:val="001763A5"/>
    <w:rsid w:val="001768E8"/>
    <w:rsid w:val="001778FA"/>
    <w:rsid w:val="00177D77"/>
    <w:rsid w:val="00180907"/>
    <w:rsid w:val="00181104"/>
    <w:rsid w:val="0018161B"/>
    <w:rsid w:val="00181A37"/>
    <w:rsid w:val="00181BDB"/>
    <w:rsid w:val="00181BE3"/>
    <w:rsid w:val="00181EA5"/>
    <w:rsid w:val="00184017"/>
    <w:rsid w:val="00184089"/>
    <w:rsid w:val="00184C5B"/>
    <w:rsid w:val="001870D4"/>
    <w:rsid w:val="001872C7"/>
    <w:rsid w:val="00187AD6"/>
    <w:rsid w:val="0019067E"/>
    <w:rsid w:val="001929AE"/>
    <w:rsid w:val="00192B29"/>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49B9"/>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3B78"/>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277F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2E"/>
    <w:rsid w:val="00254AB8"/>
    <w:rsid w:val="002550F9"/>
    <w:rsid w:val="002575AC"/>
    <w:rsid w:val="002606A3"/>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348"/>
    <w:rsid w:val="00274C49"/>
    <w:rsid w:val="00274E88"/>
    <w:rsid w:val="00276514"/>
    <w:rsid w:val="0027797D"/>
    <w:rsid w:val="0027797F"/>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2D4"/>
    <w:rsid w:val="003B59D1"/>
    <w:rsid w:val="003B6271"/>
    <w:rsid w:val="003B6D8B"/>
    <w:rsid w:val="003C3A05"/>
    <w:rsid w:val="003C4895"/>
    <w:rsid w:val="003C498E"/>
    <w:rsid w:val="003C5241"/>
    <w:rsid w:val="003C553A"/>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33E"/>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436"/>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DCB"/>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1AE"/>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C7D"/>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5EEB"/>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2DE"/>
    <w:rsid w:val="005C6C36"/>
    <w:rsid w:val="005C7A14"/>
    <w:rsid w:val="005D0566"/>
    <w:rsid w:val="005D0616"/>
    <w:rsid w:val="005D06C6"/>
    <w:rsid w:val="005D1040"/>
    <w:rsid w:val="005D3412"/>
    <w:rsid w:val="005D386E"/>
    <w:rsid w:val="005D54AE"/>
    <w:rsid w:val="005D5722"/>
    <w:rsid w:val="005D6638"/>
    <w:rsid w:val="005D722C"/>
    <w:rsid w:val="005D7A01"/>
    <w:rsid w:val="005D7D63"/>
    <w:rsid w:val="005D7DC3"/>
    <w:rsid w:val="005E06AB"/>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21F3"/>
    <w:rsid w:val="00633267"/>
    <w:rsid w:val="0063452F"/>
    <w:rsid w:val="00634756"/>
    <w:rsid w:val="00634A98"/>
    <w:rsid w:val="00634C5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9C9"/>
    <w:rsid w:val="00652A2B"/>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509E"/>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773"/>
    <w:rsid w:val="00695A47"/>
    <w:rsid w:val="006966B9"/>
    <w:rsid w:val="0069696E"/>
    <w:rsid w:val="00697737"/>
    <w:rsid w:val="006A08C8"/>
    <w:rsid w:val="006A149E"/>
    <w:rsid w:val="006A221F"/>
    <w:rsid w:val="006A223C"/>
    <w:rsid w:val="006A2831"/>
    <w:rsid w:val="006A2E0D"/>
    <w:rsid w:val="006A37A6"/>
    <w:rsid w:val="006A38E3"/>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63E"/>
    <w:rsid w:val="006C6ABE"/>
    <w:rsid w:val="006C7EC9"/>
    <w:rsid w:val="006D01CC"/>
    <w:rsid w:val="006D0CD9"/>
    <w:rsid w:val="006D0FDC"/>
    <w:rsid w:val="006D218F"/>
    <w:rsid w:val="006D23BA"/>
    <w:rsid w:val="006D38F3"/>
    <w:rsid w:val="006D4239"/>
    <w:rsid w:val="006D44F6"/>
    <w:rsid w:val="006D59E7"/>
    <w:rsid w:val="006D68B6"/>
    <w:rsid w:val="006D7E31"/>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244"/>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976"/>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0748"/>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4CCE"/>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0B5D"/>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38DF"/>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44E"/>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87161"/>
    <w:rsid w:val="00892CA5"/>
    <w:rsid w:val="00892FC5"/>
    <w:rsid w:val="00894768"/>
    <w:rsid w:val="008950FD"/>
    <w:rsid w:val="0089684C"/>
    <w:rsid w:val="00896B67"/>
    <w:rsid w:val="008A0C6B"/>
    <w:rsid w:val="008A108F"/>
    <w:rsid w:val="008A135E"/>
    <w:rsid w:val="008A2EDC"/>
    <w:rsid w:val="008A30DE"/>
    <w:rsid w:val="008A3401"/>
    <w:rsid w:val="008A35F1"/>
    <w:rsid w:val="008A3CBD"/>
    <w:rsid w:val="008A3EE3"/>
    <w:rsid w:val="008A3F07"/>
    <w:rsid w:val="008A4F92"/>
    <w:rsid w:val="008A50C9"/>
    <w:rsid w:val="008A7761"/>
    <w:rsid w:val="008A77DE"/>
    <w:rsid w:val="008B12E9"/>
    <w:rsid w:val="008B3E8D"/>
    <w:rsid w:val="008B3E96"/>
    <w:rsid w:val="008B4257"/>
    <w:rsid w:val="008B43A8"/>
    <w:rsid w:val="008B4863"/>
    <w:rsid w:val="008B5C27"/>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26F2"/>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4A0"/>
    <w:rsid w:val="00930C8E"/>
    <w:rsid w:val="0093124A"/>
    <w:rsid w:val="00932CD7"/>
    <w:rsid w:val="00933B3F"/>
    <w:rsid w:val="00933D04"/>
    <w:rsid w:val="00934CB0"/>
    <w:rsid w:val="00937D4D"/>
    <w:rsid w:val="0094017F"/>
    <w:rsid w:val="009408CC"/>
    <w:rsid w:val="00940BA7"/>
    <w:rsid w:val="009428A6"/>
    <w:rsid w:val="009429B7"/>
    <w:rsid w:val="0094358F"/>
    <w:rsid w:val="00943C4C"/>
    <w:rsid w:val="00943EA8"/>
    <w:rsid w:val="00945020"/>
    <w:rsid w:val="009460B8"/>
    <w:rsid w:val="00946367"/>
    <w:rsid w:val="009465A3"/>
    <w:rsid w:val="00946E12"/>
    <w:rsid w:val="009501B6"/>
    <w:rsid w:val="00951B07"/>
    <w:rsid w:val="00952BAE"/>
    <w:rsid w:val="00952D5D"/>
    <w:rsid w:val="00953C33"/>
    <w:rsid w:val="009550E9"/>
    <w:rsid w:val="00955589"/>
    <w:rsid w:val="00955F90"/>
    <w:rsid w:val="00956223"/>
    <w:rsid w:val="00957356"/>
    <w:rsid w:val="00957692"/>
    <w:rsid w:val="009602BD"/>
    <w:rsid w:val="00962324"/>
    <w:rsid w:val="0096355A"/>
    <w:rsid w:val="00963E01"/>
    <w:rsid w:val="009650D6"/>
    <w:rsid w:val="00965B55"/>
    <w:rsid w:val="00965E2A"/>
    <w:rsid w:val="00967449"/>
    <w:rsid w:val="009703AF"/>
    <w:rsid w:val="00970956"/>
    <w:rsid w:val="0097144A"/>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A93"/>
    <w:rsid w:val="00983F8D"/>
    <w:rsid w:val="00985947"/>
    <w:rsid w:val="00985E22"/>
    <w:rsid w:val="00985EF8"/>
    <w:rsid w:val="00986046"/>
    <w:rsid w:val="00986BAE"/>
    <w:rsid w:val="00987623"/>
    <w:rsid w:val="00987C1E"/>
    <w:rsid w:val="00990403"/>
    <w:rsid w:val="00991048"/>
    <w:rsid w:val="00991165"/>
    <w:rsid w:val="00992251"/>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4D4B"/>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28DC"/>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0CC6"/>
    <w:rsid w:val="00A725C6"/>
    <w:rsid w:val="00A728D3"/>
    <w:rsid w:val="00A75FD0"/>
    <w:rsid w:val="00A76078"/>
    <w:rsid w:val="00A76864"/>
    <w:rsid w:val="00A76DD7"/>
    <w:rsid w:val="00A76E5E"/>
    <w:rsid w:val="00A77A92"/>
    <w:rsid w:val="00A77D8A"/>
    <w:rsid w:val="00A8039B"/>
    <w:rsid w:val="00A803A3"/>
    <w:rsid w:val="00A82442"/>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5006"/>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1C8D"/>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0E71"/>
    <w:rsid w:val="00B31A24"/>
    <w:rsid w:val="00B32C84"/>
    <w:rsid w:val="00B337E0"/>
    <w:rsid w:val="00B359DD"/>
    <w:rsid w:val="00B368B6"/>
    <w:rsid w:val="00B42DAA"/>
    <w:rsid w:val="00B43DEC"/>
    <w:rsid w:val="00B44475"/>
    <w:rsid w:val="00B45761"/>
    <w:rsid w:val="00B46DEF"/>
    <w:rsid w:val="00B50721"/>
    <w:rsid w:val="00B516F9"/>
    <w:rsid w:val="00B51910"/>
    <w:rsid w:val="00B51FF1"/>
    <w:rsid w:val="00B52730"/>
    <w:rsid w:val="00B54020"/>
    <w:rsid w:val="00B5432A"/>
    <w:rsid w:val="00B54778"/>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6EE3"/>
    <w:rsid w:val="00BB7002"/>
    <w:rsid w:val="00BB7466"/>
    <w:rsid w:val="00BB7C37"/>
    <w:rsid w:val="00BB7EAE"/>
    <w:rsid w:val="00BC0AF5"/>
    <w:rsid w:val="00BC0DAE"/>
    <w:rsid w:val="00BC200E"/>
    <w:rsid w:val="00BC26D9"/>
    <w:rsid w:val="00BC46C5"/>
    <w:rsid w:val="00BC49D7"/>
    <w:rsid w:val="00BC5001"/>
    <w:rsid w:val="00BC608D"/>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689"/>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6803"/>
    <w:rsid w:val="00BF759A"/>
    <w:rsid w:val="00BF7BB7"/>
    <w:rsid w:val="00BF7C5F"/>
    <w:rsid w:val="00C002B2"/>
    <w:rsid w:val="00C01183"/>
    <w:rsid w:val="00C014C2"/>
    <w:rsid w:val="00C0217E"/>
    <w:rsid w:val="00C02B70"/>
    <w:rsid w:val="00C02E35"/>
    <w:rsid w:val="00C0479F"/>
    <w:rsid w:val="00C05608"/>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4467"/>
    <w:rsid w:val="00C35637"/>
    <w:rsid w:val="00C35674"/>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6DF"/>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4D14"/>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0FED"/>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308"/>
    <w:rsid w:val="00CF3EAA"/>
    <w:rsid w:val="00CF44DC"/>
    <w:rsid w:val="00CF45AF"/>
    <w:rsid w:val="00CF79A0"/>
    <w:rsid w:val="00CF7B09"/>
    <w:rsid w:val="00CF7FAB"/>
    <w:rsid w:val="00D01D50"/>
    <w:rsid w:val="00D032ED"/>
    <w:rsid w:val="00D03D6F"/>
    <w:rsid w:val="00D03DD0"/>
    <w:rsid w:val="00D03FC5"/>
    <w:rsid w:val="00D04CF9"/>
    <w:rsid w:val="00D054DC"/>
    <w:rsid w:val="00D06563"/>
    <w:rsid w:val="00D065AF"/>
    <w:rsid w:val="00D06F64"/>
    <w:rsid w:val="00D10370"/>
    <w:rsid w:val="00D10847"/>
    <w:rsid w:val="00D12A81"/>
    <w:rsid w:val="00D138D2"/>
    <w:rsid w:val="00D14237"/>
    <w:rsid w:val="00D1559F"/>
    <w:rsid w:val="00D15736"/>
    <w:rsid w:val="00D16BF5"/>
    <w:rsid w:val="00D16DA4"/>
    <w:rsid w:val="00D16EBB"/>
    <w:rsid w:val="00D17737"/>
    <w:rsid w:val="00D179BA"/>
    <w:rsid w:val="00D20B7B"/>
    <w:rsid w:val="00D20FE1"/>
    <w:rsid w:val="00D2144C"/>
    <w:rsid w:val="00D21A25"/>
    <w:rsid w:val="00D21AE4"/>
    <w:rsid w:val="00D21CDD"/>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4E8F"/>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47CD6"/>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1C13"/>
    <w:rsid w:val="00E7252C"/>
    <w:rsid w:val="00E73122"/>
    <w:rsid w:val="00E734D7"/>
    <w:rsid w:val="00E7403C"/>
    <w:rsid w:val="00E74B98"/>
    <w:rsid w:val="00E75893"/>
    <w:rsid w:val="00E760A9"/>
    <w:rsid w:val="00E8187B"/>
    <w:rsid w:val="00E81F48"/>
    <w:rsid w:val="00E8269D"/>
    <w:rsid w:val="00E82E34"/>
    <w:rsid w:val="00E83BC8"/>
    <w:rsid w:val="00E83BE8"/>
    <w:rsid w:val="00E8475B"/>
    <w:rsid w:val="00E85659"/>
    <w:rsid w:val="00E856AC"/>
    <w:rsid w:val="00E8622C"/>
    <w:rsid w:val="00E90327"/>
    <w:rsid w:val="00E90C51"/>
    <w:rsid w:val="00E922C2"/>
    <w:rsid w:val="00E9296B"/>
    <w:rsid w:val="00E92C79"/>
    <w:rsid w:val="00E935DF"/>
    <w:rsid w:val="00E93896"/>
    <w:rsid w:val="00E96DD4"/>
    <w:rsid w:val="00E97AD4"/>
    <w:rsid w:val="00EA01EA"/>
    <w:rsid w:val="00EA054F"/>
    <w:rsid w:val="00EA1D2B"/>
    <w:rsid w:val="00EA1F1F"/>
    <w:rsid w:val="00EA226A"/>
    <w:rsid w:val="00EA3600"/>
    <w:rsid w:val="00EA47F3"/>
    <w:rsid w:val="00EA5E87"/>
    <w:rsid w:val="00EA61BC"/>
    <w:rsid w:val="00EA628C"/>
    <w:rsid w:val="00EB10FF"/>
    <w:rsid w:val="00EB1A09"/>
    <w:rsid w:val="00EB1EB8"/>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57"/>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498"/>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EF7730"/>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3ED3"/>
    <w:rsid w:val="00F14BF0"/>
    <w:rsid w:val="00F14D57"/>
    <w:rsid w:val="00F14DF5"/>
    <w:rsid w:val="00F1537E"/>
    <w:rsid w:val="00F15DB8"/>
    <w:rsid w:val="00F16A21"/>
    <w:rsid w:val="00F20389"/>
    <w:rsid w:val="00F213CC"/>
    <w:rsid w:val="00F220DC"/>
    <w:rsid w:val="00F22681"/>
    <w:rsid w:val="00F232BB"/>
    <w:rsid w:val="00F235B9"/>
    <w:rsid w:val="00F23A03"/>
    <w:rsid w:val="00F23A1B"/>
    <w:rsid w:val="00F26F0D"/>
    <w:rsid w:val="00F27F6C"/>
    <w:rsid w:val="00F30BC0"/>
    <w:rsid w:val="00F30DCB"/>
    <w:rsid w:val="00F31FDA"/>
    <w:rsid w:val="00F3229C"/>
    <w:rsid w:val="00F33C4B"/>
    <w:rsid w:val="00F35123"/>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DDE"/>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9734B"/>
    <w:rsid w:val="00FA0AA5"/>
    <w:rsid w:val="00FA0FEE"/>
    <w:rsid w:val="00FA1338"/>
    <w:rsid w:val="00FA17A9"/>
    <w:rsid w:val="00FA192F"/>
    <w:rsid w:val="00FA1B98"/>
    <w:rsid w:val="00FA27BC"/>
    <w:rsid w:val="00FA2D43"/>
    <w:rsid w:val="00FA3A42"/>
    <w:rsid w:val="00FA50AE"/>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68A66B"/>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1DDE"/>
    <w:pPr>
      <w:spacing w:line="264" w:lineRule="auto"/>
      <w:ind w:firstLine="288"/>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AE5006"/>
    <w:pPr>
      <w:keepNext/>
      <w:keepLines/>
      <w:numPr>
        <w:numId w:val="9"/>
      </w:numPr>
      <w:spacing w:before="220" w:after="80" w:line="240" w:lineRule="auto"/>
      <w:ind w:left="274" w:hanging="274"/>
      <w:jc w:val="left"/>
      <w:outlineLvl w:val="0"/>
    </w:pPr>
    <w:rPr>
      <w:rFonts w:eastAsiaTheme="majorEastAsia" w:cstheme="majorBidi"/>
      <w:b/>
      <w:bCs/>
      <w:caps/>
      <w:sz w:val="22"/>
      <w:szCs w:val="28"/>
    </w:rPr>
  </w:style>
  <w:style w:type="paragraph" w:styleId="Heading2">
    <w:name w:val="heading 2"/>
    <w:basedOn w:val="Normal"/>
    <w:next w:val="Normal"/>
    <w:link w:val="Heading2Char"/>
    <w:uiPriority w:val="9"/>
    <w:unhideWhenUsed/>
    <w:qFormat/>
    <w:locked/>
    <w:rsid w:val="00AE5006"/>
    <w:pPr>
      <w:keepNext/>
      <w:keepLines/>
      <w:numPr>
        <w:ilvl w:val="1"/>
        <w:numId w:val="9"/>
      </w:numPr>
      <w:spacing w:before="180" w:after="80" w:line="240" w:lineRule="auto"/>
      <w:ind w:left="446" w:hanging="446"/>
      <w:jc w:val="left"/>
      <w:outlineLvl w:val="1"/>
    </w:pPr>
    <w:rPr>
      <w:rFonts w:eastAsiaTheme="majorEastAsia" w:cstheme="majorBidi"/>
      <w:b/>
      <w:bCs/>
      <w:sz w:val="22"/>
      <w:szCs w:val="26"/>
    </w:rPr>
  </w:style>
  <w:style w:type="paragraph" w:styleId="Heading3">
    <w:name w:val="heading 3"/>
    <w:basedOn w:val="Normal"/>
    <w:next w:val="Normal"/>
    <w:link w:val="Heading3Char"/>
    <w:uiPriority w:val="9"/>
    <w:unhideWhenUsed/>
    <w:qFormat/>
    <w:locked/>
    <w:rsid w:val="00BF6803"/>
    <w:pPr>
      <w:keepNext/>
      <w:keepLines/>
      <w:numPr>
        <w:ilvl w:val="2"/>
        <w:numId w:val="9"/>
      </w:numPr>
      <w:spacing w:before="200"/>
      <w:ind w:left="446" w:hanging="446"/>
      <w:jc w:val="left"/>
      <w:outlineLvl w:val="2"/>
    </w:pPr>
    <w:rPr>
      <w:rFonts w:ascii="Linux Biolinum" w:eastAsiaTheme="majorEastAsia" w:hAnsi="Linux Biolinum" w:cstheme="majorBidi"/>
      <w:bCs/>
      <w:i/>
    </w:rPr>
  </w:style>
  <w:style w:type="paragraph" w:styleId="Heading4">
    <w:name w:val="heading 4"/>
    <w:basedOn w:val="Normal"/>
    <w:next w:val="Normal"/>
    <w:link w:val="Heading4Char"/>
    <w:uiPriority w:val="9"/>
    <w:unhideWhenUsed/>
    <w:qFormat/>
    <w:locked/>
    <w:rsid w:val="00DA041E"/>
    <w:pPr>
      <w:keepNext/>
      <w:keepLines/>
      <w:numPr>
        <w:ilvl w:val="3"/>
        <w:numId w:val="9"/>
      </w:numPr>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numPr>
        <w:ilvl w:val="4"/>
        <w:numId w:val="9"/>
      </w:numPr>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9"/>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9"/>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9"/>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9"/>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AE5006"/>
    <w:rPr>
      <w:rFonts w:ascii="Linux Libertine" w:eastAsiaTheme="majorEastAsia" w:hAnsi="Linux Libertine" w:cstheme="majorBidi"/>
      <w:b/>
      <w:bCs/>
      <w:caps/>
      <w:sz w:val="22"/>
      <w:szCs w:val="28"/>
      <w:lang w:val="en-US" w:eastAsia="en-US"/>
    </w:rPr>
  </w:style>
  <w:style w:type="character" w:customStyle="1" w:styleId="Heading2Char">
    <w:name w:val="Heading 2 Char"/>
    <w:basedOn w:val="DefaultParagraphFont"/>
    <w:link w:val="Heading2"/>
    <w:uiPriority w:val="9"/>
    <w:rsid w:val="00AE5006"/>
    <w:rPr>
      <w:rFonts w:ascii="Linux Libertine" w:eastAsiaTheme="majorEastAsia" w:hAnsi="Linux Libertine" w:cstheme="majorBidi"/>
      <w:b/>
      <w:bCs/>
      <w:sz w:val="22"/>
      <w:szCs w:val="26"/>
      <w:lang w:val="en-US" w:eastAsia="en-US"/>
    </w:rPr>
  </w:style>
  <w:style w:type="character" w:customStyle="1" w:styleId="Heading3Char">
    <w:name w:val="Heading 3 Char"/>
    <w:basedOn w:val="DefaultParagraphFont"/>
    <w:link w:val="Heading3"/>
    <w:uiPriority w:val="9"/>
    <w:rsid w:val="00BF6803"/>
    <w:rPr>
      <w:rFonts w:ascii="Linux Biolinum" w:eastAsiaTheme="majorEastAsia" w:hAnsi="Linux Biolinum" w:cstheme="majorBidi"/>
      <w:bCs/>
      <w:i/>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Normal"/>
    <w:qFormat/>
    <w:rsid w:val="00695773"/>
    <w:pPr>
      <w:spacing w:before="380" w:after="80" w:line="240" w:lineRule="auto"/>
      <w:ind w:left="280" w:hanging="280"/>
      <w:jc w:val="left"/>
    </w:pPr>
    <w:rPr>
      <w:rFonts w:asciiTheme="majorHAnsi" w:eastAsia="Times New Roman" w:hAnsiTheme="majorHAnsi" w:cs="Linux Libertine"/>
      <w:b/>
      <w:caps/>
      <w:color w:val="943634" w:themeColor="accent2" w:themeShade="BF"/>
      <w:sz w:val="28"/>
      <w:szCs w:val="20"/>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rmal"/>
    <w:qFormat/>
    <w:rsid w:val="00695773"/>
    <w:rPr>
      <w:rFonts w:asciiTheme="majorHAnsi" w:hAnsiTheme="majorHAnsi"/>
      <w:color w:val="943634" w:themeColor="accent2" w:themeShade="BF"/>
      <w:sz w:val="28"/>
    </w:rPr>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1872C7"/>
    <w:pPr>
      <w:spacing w:after="120" w:line="240" w:lineRule="auto"/>
      <w:ind w:firstLine="0"/>
      <w:jc w:val="center"/>
    </w:pPr>
    <w:rPr>
      <w:b/>
      <w:bCs/>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Normal"/>
    <w:autoRedefine/>
    <w:qFormat/>
    <w:rsid w:val="00695773"/>
    <w:pPr>
      <w:ind w:firstLine="0"/>
    </w:pPr>
    <w:rPr>
      <w:color w:val="943634" w:themeColor="accent2" w:themeShade="BF"/>
    </w:rPr>
  </w:style>
  <w:style w:type="paragraph" w:customStyle="1" w:styleId="ConflictofInterest">
    <w:name w:val="Conflictof Interest"/>
    <w:basedOn w:val="Normal"/>
    <w:autoRedefine/>
    <w:qFormat/>
    <w:rsid w:val="00695773"/>
    <w:pPr>
      <w:ind w:firstLine="0"/>
    </w:pPr>
    <w:rPr>
      <w:sz w:val="22"/>
    </w:rPr>
  </w:style>
  <w:style w:type="paragraph" w:customStyle="1" w:styleId="FloatQuote">
    <w:name w:val="FloatQuote"/>
    <w:basedOn w:val="Normal"/>
    <w:qFormat/>
    <w:rsid w:val="00695773"/>
    <w:pPr>
      <w:shd w:val="clear" w:color="auto" w:fill="FDE9D9" w:themeFill="accent6" w:themeFillTint="33"/>
      <w:ind w:left="1134" w:right="1134" w:firstLine="0"/>
    </w:pPr>
  </w:style>
  <w:style w:type="paragraph" w:customStyle="1" w:styleId="PullQuote">
    <w:name w:val="PullQuote"/>
    <w:basedOn w:val="Normal"/>
    <w:qFormat/>
    <w:rsid w:val="00695773"/>
    <w:pPr>
      <w:shd w:val="clear" w:color="auto" w:fill="EAF1DD" w:themeFill="accent3" w:themeFillTint="33"/>
      <w:ind w:left="1134" w:right="1134" w:firstLine="0"/>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SuppInfo">
    <w:name w:val="SuppInfo"/>
    <w:basedOn w:val="Normal"/>
    <w:qFormat/>
    <w:rsid w:val="00695773"/>
    <w:pPr>
      <w:ind w:firstLine="0"/>
    </w:pPr>
  </w:style>
  <w:style w:type="paragraph" w:customStyle="1" w:styleId="SuppMedia">
    <w:name w:val="SuppMedia"/>
    <w:basedOn w:val="Normal"/>
    <w:qFormat/>
    <w:rsid w:val="00695773"/>
    <w:pPr>
      <w:ind w:firstLine="0"/>
    </w:pPr>
  </w:style>
  <w:style w:type="paragraph" w:customStyle="1" w:styleId="AdditionalInfoHead">
    <w:name w:val="AdditionalInfo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AdditionalInfo">
    <w:name w:val="AdditionalInfo"/>
    <w:basedOn w:val="Normal"/>
    <w:qFormat/>
    <w:rsid w:val="00695773"/>
    <w:pPr>
      <w:ind w:firstLine="0"/>
    </w:pPr>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Normal"/>
    <w:qFormat/>
    <w:rsid w:val="00695773"/>
    <w:pPr>
      <w:ind w:firstLine="0"/>
    </w:pPr>
  </w:style>
  <w:style w:type="paragraph" w:styleId="Subtitle">
    <w:name w:val="Subtitle"/>
    <w:basedOn w:val="Normal"/>
    <w:next w:val="Normal"/>
    <w:link w:val="SubtitleChar1"/>
    <w:uiPriority w:val="11"/>
    <w:qFormat/>
    <w:locked/>
    <w:rsid w:val="00DA041E"/>
    <w:pPr>
      <w:numPr>
        <w:ilvl w:val="1"/>
      </w:numPr>
      <w:spacing w:before="120" w:after="60"/>
      <w:ind w:firstLine="245"/>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1"/>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2"/>
      </w:numPr>
    </w:pPr>
  </w:style>
  <w:style w:type="paragraph" w:customStyle="1" w:styleId="SIGPLANAbstractheading">
    <w:name w:val="SIGPLAN Abstract heading"/>
    <w:basedOn w:val="SIGPLANAcknowledgmentsheading"/>
    <w:next w:val="SIGPLANParagraph1"/>
    <w:rsid w:val="00DA041E"/>
    <w:pPr>
      <w:numPr>
        <w:numId w:val="3"/>
      </w:numPr>
      <w:spacing w:before="0" w:line="240" w:lineRule="exact"/>
    </w:pPr>
  </w:style>
  <w:style w:type="paragraph" w:customStyle="1" w:styleId="SIGPLANAppendixheading">
    <w:name w:val="SIGPLAN Appendix heading"/>
    <w:basedOn w:val="SIGPLANSectionheading"/>
    <w:next w:val="SIGPLANParagraph1"/>
    <w:rsid w:val="00DA041E"/>
    <w:pPr>
      <w:numPr>
        <w:numId w:val="4"/>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5"/>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6"/>
      </w:numPr>
    </w:pPr>
  </w:style>
  <w:style w:type="numbering" w:customStyle="1" w:styleId="SIGPLANListnumber">
    <w:name w:val="SIGPLAN List number"/>
    <w:basedOn w:val="NoList"/>
    <w:rsid w:val="00DA041E"/>
    <w:pPr>
      <w:numPr>
        <w:numId w:val="7"/>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8"/>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Normal"/>
    <w:qFormat/>
    <w:rsid w:val="00695773"/>
    <w:pPr>
      <w:ind w:firstLine="0"/>
    </w:pPr>
  </w:style>
  <w:style w:type="paragraph" w:customStyle="1" w:styleId="DisclosureHead">
    <w:name w:val="Disclosure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Normal"/>
    <w:qFormat/>
    <w:rsid w:val="00695773"/>
    <w:pPr>
      <w:ind w:firstLine="0"/>
    </w:pPr>
    <w:rPr>
      <w:lang w:eastAsia="it-IT"/>
    </w:rPr>
  </w:style>
  <w:style w:type="paragraph" w:customStyle="1" w:styleId="Style1">
    <w:name w:val="Style1"/>
    <w:basedOn w:val="Normal"/>
    <w:qFormat/>
    <w:rsid w:val="00695773"/>
    <w:pPr>
      <w:spacing w:after="140" w:line="240" w:lineRule="auto"/>
      <w:ind w:firstLine="240"/>
      <w:jc w:val="left"/>
    </w:pPr>
    <w:rPr>
      <w:rFonts w:eastAsia="Times New Roman" w:cs="Linux Libertine"/>
      <w:i/>
      <w:szCs w:val="20"/>
    </w:rPr>
  </w:style>
  <w:style w:type="paragraph" w:customStyle="1" w:styleId="PermissionBlock">
    <w:name w:val="PermissionBlock"/>
    <w:basedOn w:val="FootnoteText"/>
    <w:qFormat/>
    <w:rsid w:val="00757133"/>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0337484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460D1EF8-2873-495C-9512-BD773A856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0</TotalTime>
  <Pages>4</Pages>
  <Words>1084</Words>
  <Characters>6180</Characters>
  <Application>Microsoft Office Word</Application>
  <DocSecurity>0</DocSecurity>
  <Lines>51</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7250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Saad Tariq Malik</cp:lastModifiedBy>
  <cp:revision>2</cp:revision>
  <cp:lastPrinted>2017-04-24T07:13:00Z</cp:lastPrinted>
  <dcterms:created xsi:type="dcterms:W3CDTF">2018-10-27T17:07:00Z</dcterms:created>
  <dcterms:modified xsi:type="dcterms:W3CDTF">2018-10-27T17:07:00Z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ear4Word_StyleTitle">
    <vt:lpwstr>IEEE with URL</vt:lpwstr>
  </property>
</Properties>
</file>